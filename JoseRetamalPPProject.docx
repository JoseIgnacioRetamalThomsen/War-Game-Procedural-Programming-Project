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7BB6B" w14:textId="77777777" w:rsidR="00907926" w:rsidRDefault="009B1069">
      <w:pPr>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Content>
          <w:r w:rsidR="00F13110">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anchorId="2CC05548" wp14:editId="69946C57">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2B6B47BF" id="Grou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" fillcolor="#fe8637 [3204]" strokecolor="#fe8637 [3204]" strokeweight="3pt">
                      <v:stroke linestyle="thinThin"/>
                      <v:shadow color="#1f2f3f" opacity=".5" offset=",3pt"/>
                    </v:oval>
                    <w10:wrap anchorx="page" anchory="page"/>
                  </v:group>
                </w:pict>
              </mc:Fallback>
            </mc:AlternateContent>
          </w:r>
          <w:r w:rsidR="00F13110">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anchorId="7E0D46DA" wp14:editId="5E64260F">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F2F9F" w14:textId="2B1BD0B5" w:rsidR="009B1069" w:rsidRDefault="009B1069">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le"/>
                                    <w:id w:val="83737007"/>
                                    <w:placeholder>
                                      <w:docPart w:val="F692219681844F0A97FDFF695CA2373A"/>
                                    </w:placeholder>
                                    <w:dataBinding w:prefixMappings="xmlns:ns0='http://schemas.openxmlformats.org/package/2006/metadata/core-properties' xmlns:ns1='http://purl.org/dc/elements/1.1/'" w:xpath="/ns0:coreProperties[1]/ns1:title[1]" w:storeItemID="{6C3C8BC8-F283-45AE-878A-BAB7291924A1}"/>
                                    <w:text/>
                                  </w:sdtPr>
                                  <w:sdtContent>
                                    <w:r w:rsidR="0001562B">
                                      <w:rPr>
                                        <w:rFonts w:asciiTheme="majorHAnsi" w:eastAsiaTheme="majorEastAsia" w:hAnsiTheme="majorHAnsi" w:cstheme="majorBidi"/>
                                        <w:smallCaps/>
                                        <w:color w:val="244583" w:themeColor="accent2" w:themeShade="80"/>
                                        <w:spacing w:val="20"/>
                                        <w:sz w:val="56"/>
                                        <w:szCs w:val="56"/>
                                      </w:rPr>
                                      <w:t>Procedural Programing Project</w:t>
                                    </w:r>
                                  </w:sdtContent>
                                </w:sdt>
                              </w:p>
                              <w:p w14:paraId="12F2B810" w14:textId="49194E59" w:rsidR="009B1069" w:rsidRDefault="009B1069">
                                <w:pPr>
                                  <w:rPr>
                                    <w:i/>
                                    <w:iCs/>
                                    <w:color w:val="244583" w:themeColor="accent2" w:themeShade="80"/>
                                    <w:sz w:val="28"/>
                                    <w:szCs w:val="28"/>
                                  </w:rPr>
                                </w:pPr>
                                <w:sdt>
                                  <w:sdtPr>
                                    <w:rPr>
                                      <w:i/>
                                      <w:iCs/>
                                      <w:color w:val="244583" w:themeColor="accent2" w:themeShade="80"/>
                                      <w:sz w:val="28"/>
                                      <w:szCs w:val="28"/>
                                    </w:rPr>
                                    <w:alias w:val="Subtitle"/>
                                    <w:id w:val="83737009"/>
                                    <w:placeholder>
                                      <w:docPart w:val="E1F811A46D5143EF92F92ACC039545F4"/>
                                    </w:placeholder>
                                    <w:dataBinding w:prefixMappings="xmlns:ns0='http://schemas.openxmlformats.org/package/2006/metadata/core-properties' xmlns:ns1='http://purl.org/dc/elements/1.1/'" w:xpath="/ns0:coreProperties[1]/ns1:subject[1]" w:storeItemID="{6C3C8BC8-F283-45AE-878A-BAB7291924A1}"/>
                                    <w:text/>
                                  </w:sdtPr>
                                  <w:sdtContent>
                                    <w:r>
                                      <w:rPr>
                                        <w:i/>
                                        <w:iCs/>
                                        <w:color w:val="244583" w:themeColor="accent2" w:themeShade="80"/>
                                        <w:sz w:val="28"/>
                                        <w:szCs w:val="28"/>
                                      </w:rPr>
                                      <w:t>“War” Cards Game</w:t>
                                    </w:r>
                                    <w:r w:rsidR="0001562B">
                                      <w:rPr>
                                        <w:i/>
                                        <w:iCs/>
                                        <w:color w:val="244583" w:themeColor="accent2" w:themeShade="80"/>
                                        <w:sz w:val="28"/>
                                        <w:szCs w:val="28"/>
                                      </w:rPr>
                                      <w:t xml:space="preserve"> </w:t>
                                    </w:r>
                                  </w:sdtContent>
                                </w:sdt>
                                <w:r>
                                  <w:rPr>
                                    <w:i/>
                                    <w:iCs/>
                                    <w:color w:val="244583" w:themeColor="accent2" w:themeShade="80"/>
                                    <w:sz w:val="28"/>
                                    <w:szCs w:val="28"/>
                                  </w:rPr>
                                  <w:t>with C</w:t>
                                </w:r>
                              </w:p>
                              <w:p w14:paraId="048BF45D" w14:textId="77777777" w:rsidR="009B1069" w:rsidRDefault="009B1069">
                                <w:pPr>
                                  <w:rPr>
                                    <w:i/>
                                    <w:iCs/>
                                    <w:color w:val="244583" w:themeColor="accent2" w:themeShade="80"/>
                                    <w:sz w:val="28"/>
                                    <w:szCs w:val="28"/>
                                  </w:rPr>
                                </w:pPr>
                              </w:p>
                              <w:p w14:paraId="082A5042" w14:textId="77777777" w:rsidR="009B1069" w:rsidRDefault="009B1069">
                                <w:sdt>
                                  <w:sdtPr>
                                    <w:alias w:val="Abstract"/>
                                    <w:id w:val="83737011"/>
                                    <w:placeholder>
                                      <w:docPart w:val="662F01E1893E478B98F1BD80DCA1BF7A"/>
                                    </w:placeholder>
                                    <w:dataBinding w:prefixMappings="xmlns:ns0='http://schemas.microsoft.com/office/2006/coverPageProps'" w:xpath="/ns0:CoverPageProperties[1]/ns0:Abstract[1]" w:storeItemID="{55AF091B-3C7A-41E3-B477-F2FDAA23CFDA}"/>
                                    <w:text/>
                                  </w:sdtPr>
                                  <w:sdtContent>
                                    <w:r>
                                      <w:t>Version of “war” card game developed for assignment of procedural programing 1. Highest Card game.</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w14:anchorId="7E0D46DA" id="Rectangle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14:paraId="419F2F9F" w14:textId="2B1BD0B5" w:rsidR="009B1069" w:rsidRDefault="009B1069">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le"/>
                              <w:id w:val="83737007"/>
                              <w:placeholder>
                                <w:docPart w:val="F692219681844F0A97FDFF695CA2373A"/>
                              </w:placeholder>
                              <w:dataBinding w:prefixMappings="xmlns:ns0='http://schemas.openxmlformats.org/package/2006/metadata/core-properties' xmlns:ns1='http://purl.org/dc/elements/1.1/'" w:xpath="/ns0:coreProperties[1]/ns1:title[1]" w:storeItemID="{6C3C8BC8-F283-45AE-878A-BAB7291924A1}"/>
                              <w:text/>
                            </w:sdtPr>
                            <w:sdtContent>
                              <w:r w:rsidR="0001562B">
                                <w:rPr>
                                  <w:rFonts w:asciiTheme="majorHAnsi" w:eastAsiaTheme="majorEastAsia" w:hAnsiTheme="majorHAnsi" w:cstheme="majorBidi"/>
                                  <w:smallCaps/>
                                  <w:color w:val="244583" w:themeColor="accent2" w:themeShade="80"/>
                                  <w:spacing w:val="20"/>
                                  <w:sz w:val="56"/>
                                  <w:szCs w:val="56"/>
                                </w:rPr>
                                <w:t>Procedural Programing Project</w:t>
                              </w:r>
                            </w:sdtContent>
                          </w:sdt>
                        </w:p>
                        <w:p w14:paraId="12F2B810" w14:textId="49194E59" w:rsidR="009B1069" w:rsidRDefault="009B1069">
                          <w:pPr>
                            <w:rPr>
                              <w:i/>
                              <w:iCs/>
                              <w:color w:val="244583" w:themeColor="accent2" w:themeShade="80"/>
                              <w:sz w:val="28"/>
                              <w:szCs w:val="28"/>
                            </w:rPr>
                          </w:pPr>
                          <w:sdt>
                            <w:sdtPr>
                              <w:rPr>
                                <w:i/>
                                <w:iCs/>
                                <w:color w:val="244583" w:themeColor="accent2" w:themeShade="80"/>
                                <w:sz w:val="28"/>
                                <w:szCs w:val="28"/>
                              </w:rPr>
                              <w:alias w:val="Subtitle"/>
                              <w:id w:val="83737009"/>
                              <w:placeholder>
                                <w:docPart w:val="E1F811A46D5143EF92F92ACC039545F4"/>
                              </w:placeholder>
                              <w:dataBinding w:prefixMappings="xmlns:ns0='http://schemas.openxmlformats.org/package/2006/metadata/core-properties' xmlns:ns1='http://purl.org/dc/elements/1.1/'" w:xpath="/ns0:coreProperties[1]/ns1:subject[1]" w:storeItemID="{6C3C8BC8-F283-45AE-878A-BAB7291924A1}"/>
                              <w:text/>
                            </w:sdtPr>
                            <w:sdtContent>
                              <w:r>
                                <w:rPr>
                                  <w:i/>
                                  <w:iCs/>
                                  <w:color w:val="244583" w:themeColor="accent2" w:themeShade="80"/>
                                  <w:sz w:val="28"/>
                                  <w:szCs w:val="28"/>
                                </w:rPr>
                                <w:t>“War” Cards Game</w:t>
                              </w:r>
                              <w:r w:rsidR="0001562B">
                                <w:rPr>
                                  <w:i/>
                                  <w:iCs/>
                                  <w:color w:val="244583" w:themeColor="accent2" w:themeShade="80"/>
                                  <w:sz w:val="28"/>
                                  <w:szCs w:val="28"/>
                                </w:rPr>
                                <w:t xml:space="preserve"> </w:t>
                              </w:r>
                            </w:sdtContent>
                          </w:sdt>
                          <w:r>
                            <w:rPr>
                              <w:i/>
                              <w:iCs/>
                              <w:color w:val="244583" w:themeColor="accent2" w:themeShade="80"/>
                              <w:sz w:val="28"/>
                              <w:szCs w:val="28"/>
                            </w:rPr>
                            <w:t>with C</w:t>
                          </w:r>
                        </w:p>
                        <w:p w14:paraId="048BF45D" w14:textId="77777777" w:rsidR="009B1069" w:rsidRDefault="009B1069">
                          <w:pPr>
                            <w:rPr>
                              <w:i/>
                              <w:iCs/>
                              <w:color w:val="244583" w:themeColor="accent2" w:themeShade="80"/>
                              <w:sz w:val="28"/>
                              <w:szCs w:val="28"/>
                            </w:rPr>
                          </w:pPr>
                        </w:p>
                        <w:p w14:paraId="082A5042" w14:textId="77777777" w:rsidR="009B1069" w:rsidRDefault="009B1069">
                          <w:sdt>
                            <w:sdtPr>
                              <w:alias w:val="Abstract"/>
                              <w:id w:val="83737011"/>
                              <w:placeholder>
                                <w:docPart w:val="662F01E1893E478B98F1BD80DCA1BF7A"/>
                              </w:placeholder>
                              <w:dataBinding w:prefixMappings="xmlns:ns0='http://schemas.microsoft.com/office/2006/coverPageProps'" w:xpath="/ns0:CoverPageProperties[1]/ns0:Abstract[1]" w:storeItemID="{55AF091B-3C7A-41E3-B477-F2FDAA23CFDA}"/>
                              <w:text/>
                            </w:sdtPr>
                            <w:sdtContent>
                              <w:r>
                                <w:t>Version of “war” card game developed for assignment of procedural programing 1. Highest Card game.</w:t>
                              </w:r>
                            </w:sdtContent>
                          </w:sdt>
                        </w:p>
                      </w:txbxContent>
                    </v:textbox>
                    <w10:wrap anchorx="margin" anchory="page"/>
                  </v:rect>
                </w:pict>
              </mc:Fallback>
            </mc:AlternateContent>
          </w:r>
          <w:r w:rsidR="00F13110">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anchorId="4314F9DF" wp14:editId="16C2B37C">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A19A5C" w14:textId="77777777" w:rsidR="009B1069" w:rsidRDefault="009B1069">
                                <w:pPr>
                                  <w:spacing w:after="100"/>
                                  <w:rPr>
                                    <w:color w:val="E65B01" w:themeColor="accent1" w:themeShade="BF"/>
                                    <w:sz w:val="24"/>
                                    <w:szCs w:val="24"/>
                                  </w:rPr>
                                </w:pPr>
                                <w:sdt>
                                  <w:sdtPr>
                                    <w:rPr>
                                      <w:color w:val="E65B01" w:themeColor="accent1" w:themeShade="BF"/>
                                      <w:sz w:val="24"/>
                                      <w:szCs w:val="24"/>
                                    </w:rPr>
                                    <w:alias w:val="Author"/>
                                    <w:id w:val="280430085"/>
                                    <w:text/>
                                  </w:sdtPr>
                                  <w:sdtContent>
                                    <w:r>
                                      <w:rPr>
                                        <w:color w:val="E65B01" w:themeColor="accent1" w:themeShade="BF"/>
                                        <w:sz w:val="24"/>
                                        <w:szCs w:val="24"/>
                                      </w:rPr>
                                      <w:t>Jose Ignacio Retamal,</w:t>
                                    </w:r>
                                  </w:sdtContent>
                                </w:sdt>
                              </w:p>
                              <w:p w14:paraId="72AB903D" w14:textId="77777777" w:rsidR="009B1069" w:rsidRDefault="009B1069">
                                <w:pPr>
                                  <w:spacing w:after="100"/>
                                  <w:rPr>
                                    <w:color w:val="E65B01" w:themeColor="accent1" w:themeShade="BF"/>
                                    <w:sz w:val="24"/>
                                    <w:szCs w:val="24"/>
                                  </w:rPr>
                                </w:pPr>
                                <w:r>
                                  <w:rPr>
                                    <w:color w:val="E65B01" w:themeColor="accent1" w:themeShade="BF"/>
                                    <w:sz w:val="24"/>
                                    <w:szCs w:val="24"/>
                                  </w:rPr>
                                  <w:t>3 January 2018,</w:t>
                                </w:r>
                              </w:p>
                              <w:p w14:paraId="3AC965AD" w14:textId="77777777" w:rsidR="009B1069" w:rsidRDefault="009B1069">
                                <w:pPr>
                                  <w:spacing w:after="100"/>
                                  <w:rPr>
                                    <w:color w:val="E65B01" w:themeColor="accent1" w:themeShade="BF"/>
                                    <w:sz w:val="24"/>
                                    <w:szCs w:val="24"/>
                                  </w:rPr>
                                </w:pPr>
                                <w:r>
                                  <w:rPr>
                                    <w:color w:val="E65B01" w:themeColor="accent1" w:themeShade="BF"/>
                                    <w:sz w:val="24"/>
                                    <w:szCs w:val="24"/>
                                  </w:rPr>
                                  <w:t>GMIT.</w:t>
                                </w:r>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4314F9DF" id="Rectangle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14:paraId="20A19A5C" w14:textId="77777777" w:rsidR="009B1069" w:rsidRDefault="009B1069">
                          <w:pPr>
                            <w:spacing w:after="100"/>
                            <w:rPr>
                              <w:color w:val="E65B01" w:themeColor="accent1" w:themeShade="BF"/>
                              <w:sz w:val="24"/>
                              <w:szCs w:val="24"/>
                            </w:rPr>
                          </w:pPr>
                          <w:sdt>
                            <w:sdtPr>
                              <w:rPr>
                                <w:color w:val="E65B01" w:themeColor="accent1" w:themeShade="BF"/>
                                <w:sz w:val="24"/>
                                <w:szCs w:val="24"/>
                              </w:rPr>
                              <w:alias w:val="Author"/>
                              <w:id w:val="280430085"/>
                              <w:text/>
                            </w:sdtPr>
                            <w:sdtContent>
                              <w:r>
                                <w:rPr>
                                  <w:color w:val="E65B01" w:themeColor="accent1" w:themeShade="BF"/>
                                  <w:sz w:val="24"/>
                                  <w:szCs w:val="24"/>
                                </w:rPr>
                                <w:t>Jose Ignacio Retamal,</w:t>
                              </w:r>
                            </w:sdtContent>
                          </w:sdt>
                        </w:p>
                        <w:p w14:paraId="72AB903D" w14:textId="77777777" w:rsidR="009B1069" w:rsidRDefault="009B1069">
                          <w:pPr>
                            <w:spacing w:after="100"/>
                            <w:rPr>
                              <w:color w:val="E65B01" w:themeColor="accent1" w:themeShade="BF"/>
                              <w:sz w:val="24"/>
                              <w:szCs w:val="24"/>
                            </w:rPr>
                          </w:pPr>
                          <w:r>
                            <w:rPr>
                              <w:color w:val="E65B01" w:themeColor="accent1" w:themeShade="BF"/>
                              <w:sz w:val="24"/>
                              <w:szCs w:val="24"/>
                            </w:rPr>
                            <w:t>3 January 2018,</w:t>
                          </w:r>
                        </w:p>
                        <w:p w14:paraId="3AC965AD" w14:textId="77777777" w:rsidR="009B1069" w:rsidRDefault="009B1069">
                          <w:pPr>
                            <w:spacing w:after="100"/>
                            <w:rPr>
                              <w:color w:val="E65B01" w:themeColor="accent1" w:themeShade="BF"/>
                              <w:sz w:val="24"/>
                              <w:szCs w:val="24"/>
                            </w:rPr>
                          </w:pPr>
                          <w:r>
                            <w:rPr>
                              <w:color w:val="E65B01" w:themeColor="accent1" w:themeShade="BF"/>
                              <w:sz w:val="24"/>
                              <w:szCs w:val="24"/>
                            </w:rPr>
                            <w:t>GMIT.</w:t>
                          </w:r>
                        </w:p>
                      </w:txbxContent>
                    </v:textbox>
                    <w10:wrap anchorx="margin" anchory="margin"/>
                  </v:rect>
                </w:pict>
              </mc:Fallback>
            </mc:AlternateContent>
          </w:r>
          <w:r w:rsidR="00F13110">
            <w:rPr>
              <w:i/>
              <w:iCs/>
              <w:smallCaps/>
              <w:color w:val="575F6D" w:themeColor="text2"/>
              <w:spacing w:val="5"/>
              <w:sz w:val="24"/>
              <w:szCs w:val="24"/>
            </w:rPr>
            <w:br w:type="page"/>
          </w:r>
        </w:sdtContent>
      </w:sdt>
    </w:p>
    <w:p w14:paraId="5AADB563" w14:textId="0B583CC1" w:rsidR="00C913A4" w:rsidRDefault="009B1069" w:rsidP="00C913A4">
      <w:pPr>
        <w:pStyle w:val="Title"/>
        <w:rPr>
          <w:szCs w:val="52"/>
        </w:rPr>
      </w:pPr>
      <w:sdt>
        <w:sdtPr>
          <w:rPr>
            <w:rFonts w:asciiTheme="minorHAnsi" w:eastAsiaTheme="minorEastAsia" w:hAnsiTheme="minorHAnsi" w:cstheme="minorBidi"/>
            <w:smallCaps w:val="0"/>
            <w:spacing w:val="0"/>
          </w:rPr>
          <w:id w:val="221498486"/>
          <w:placeholder>
            <w:docPart w:val="BFD935C8F106438D889AF9BB7926157F"/>
          </w:placeholder>
          <w:dataBinding w:prefixMappings="xmlns:ns0='http://purl.org/dc/elements/1.1/' xmlns:ns1='http://schemas.openxmlformats.org/package/2006/metadata/core-properties' " w:xpath="/ns1:coreProperties[1]/ns0:title[1]" w:storeItemID="{6C3C8BC8-F283-45AE-878A-BAB7291924A1}"/>
          <w:text/>
        </w:sdtPr>
        <w:sdtContent>
          <w:r w:rsidR="0001562B">
            <w:rPr>
              <w:rFonts w:asciiTheme="minorHAnsi" w:eastAsiaTheme="minorEastAsia" w:hAnsiTheme="minorHAnsi" w:cstheme="minorBidi"/>
              <w:smallCaps w:val="0"/>
              <w:spacing w:val="0"/>
            </w:rPr>
            <w:t>Procedural Programing Project</w:t>
          </w:r>
        </w:sdtContent>
      </w:sdt>
      <w:r w:rsidR="00C913A4">
        <w:rPr>
          <w:noProof/>
          <w:szCs w:val="52"/>
        </w:rPr>
        <mc:AlternateContent>
          <mc:Choice Requires="wpg">
            <w:drawing>
              <wp:anchor distT="0" distB="0" distL="114300" distR="114300" simplePos="0" relativeHeight="251675648" behindDoc="0" locked="0" layoutInCell="1" allowOverlap="1" wp14:anchorId="466C5CDC" wp14:editId="4633425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C4DBAEE" id="Group 62" o:spid="_x0000_s1026" style="position:absolute;margin-left:0;margin-top:10in;width:43.2pt;height:43.2pt;z-index:2516756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1FJ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lwNRSR0EAAAqCwAADgAAAAAAAAAAAAAAAAAuAgAAZHJzL2Uyb0RvYy54bWxQSwECLQAU&#10;AAYACAAAACEAkPxJ0twAAAAJAQAADwAAAAAAAAAAAAAAAAB3BgAAZHJzL2Rvd25yZXYueG1sUEsF&#10;BgAAAAAEAAQA8wAAAIAHAAAAAA==&#10;">
                <v:oval id="Oval 6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w10:wrap anchorx="margin" anchory="margin"/>
              </v:group>
            </w:pict>
          </mc:Fallback>
        </mc:AlternateContent>
      </w:r>
      <w:r w:rsidR="00C913A4">
        <w:rPr>
          <w:noProof/>
          <w:szCs w:val="52"/>
        </w:rPr>
        <mc:AlternateContent>
          <mc:Choice Requires="wpg">
            <w:drawing>
              <wp:anchor distT="0" distB="0" distL="114300" distR="114300" simplePos="0" relativeHeight="251676672" behindDoc="0" locked="0" layoutInCell="1" allowOverlap="1" wp14:anchorId="37848BA0" wp14:editId="72ED3D4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D5BD2BC" id="Group 59" o:spid="_x0000_s1026" style="position:absolute;margin-left:0;margin-top:10in;width:43.2pt;height:43.2pt;z-index:2516766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QHQ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Ng/sUB0EAAAqCwAADgAAAAAAAAAAAAAAAAAuAgAAZHJzL2Uyb0RvYy54bWxQSwECLQAU&#10;AAYACAAAACEAkPxJ0twAAAAJAQAADwAAAAAAAAAAAAAAAAB3BgAAZHJzL2Rvd25yZXYueG1sUEsF&#10;BgAAAAAEAAQA8wAAAIAHAAAAAA==&#10;">
                <v:oval id="Oval 6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" filled="f" stroked="f"/>
                <w10:wrap anchorx="margin" anchory="margin"/>
              </v:group>
            </w:pict>
          </mc:Fallback>
        </mc:AlternateContent>
      </w:r>
      <w:r w:rsidR="00C913A4">
        <w:rPr>
          <w:noProof/>
          <w:szCs w:val="52"/>
        </w:rPr>
        <mc:AlternateContent>
          <mc:Choice Requires="wpg">
            <w:drawing>
              <wp:anchor distT="0" distB="0" distL="114300" distR="114300" simplePos="0" relativeHeight="251677696" behindDoc="0" locked="0" layoutInCell="1" allowOverlap="1" wp14:anchorId="1255E4C8" wp14:editId="0436817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B2D5466" id="Group 56" o:spid="_x0000_s1026" style="position:absolute;margin-left:0;margin-top:10in;width:43.2pt;height:43.2pt;z-index:2516776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I9IFg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C7&#10;zI9IFgQAACo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ELZwgAAANsAAAAPAAAAZHJzL2Rvd25yZXYueG1sRE9Na4NA&#10;EL0H+h+WKeQS4ppCSz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BnEELZwgAAANsAAAAPAAAA&#10;AAAAAAAAAAAAAAcCAABkcnMvZG93bnJldi54bWxQSwUGAAAAAAMAAwC3AAAA9gIAAAAA&#10;" filled="f" stroked="f"/>
                <w10:wrap anchorx="margin" anchory="margin"/>
              </v:group>
            </w:pict>
          </mc:Fallback>
        </mc:AlternateContent>
      </w:r>
      <w:r w:rsidR="00C913A4">
        <w:rPr>
          <w:noProof/>
          <w:szCs w:val="52"/>
        </w:rPr>
        <mc:AlternateContent>
          <mc:Choice Requires="wpg">
            <w:drawing>
              <wp:anchor distT="0" distB="0" distL="114300" distR="114300" simplePos="0" relativeHeight="251678720" behindDoc="0" locked="0" layoutInCell="1" allowOverlap="1" wp14:anchorId="3A1227B2" wp14:editId="6589B39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6963078" id="Group 53" o:spid="_x0000_s1026" style="position:absolute;margin-left:0;margin-top:10in;width:43.2pt;height:43.2pt;z-index:2516787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fyFFg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U&#10;2fyFFgQAACoLAAAOAAAAAAAAAAAAAAAAAC4CAABkcnMvZTJvRG9jLnhtbFBLAQItABQABgAIAAAA&#10;IQCQ/EnS3AAAAAkBAAAPAAAAAAAAAAAAAAAAAHAGAABkcnMvZG93bnJldi54bWxQSwUGAAAAAAQA&#10;BADzAAAAeQcAAAAA&#10;">
                <v:oval id="Oval 5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e1HxQAAANsAAAAPAAAAZHJzL2Rvd25yZXYueG1sRI9Ba8JA&#10;FITvBf/D8oReSt1YsE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CJEe1HxQAAANsAAAAP&#10;AAAAAAAAAAAAAAAAAAcCAABkcnMvZG93bnJldi54bWxQSwUGAAAAAAMAAwC3AAAA+QIAAAAA&#10;" filled="f" stroked="f"/>
                <w10:wrap anchorx="margin" anchory="margin"/>
              </v:group>
            </w:pict>
          </mc:Fallback>
        </mc:AlternateContent>
      </w:r>
      <w:r w:rsidR="00C913A4">
        <w:rPr>
          <w:noProof/>
          <w:szCs w:val="52"/>
        </w:rPr>
        <mc:AlternateContent>
          <mc:Choice Requires="wpg">
            <w:drawing>
              <wp:anchor distT="0" distB="0" distL="114300" distR="114300" simplePos="0" relativeHeight="251679744" behindDoc="0" locked="0" layoutInCell="1" allowOverlap="1" wp14:anchorId="6EBBEFE9" wp14:editId="3AEFBD1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84A0306" id="Group 50" o:spid="_x0000_s1026" style="position:absolute;margin-left:0;margin-top:10in;width:43.2pt;height:43.2pt;z-index:2516797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cLd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FsEcyJnGJgObWzHejx+EjRCGd7z8TcL24uW+njfWGO2nH3gF&#10;/shBcUPOsRa9dgFho6PJweM5B/SoUAmLUZjEIUApYes0NjkqW0ikPuW5cRRgBNteGKdLm8Gy3Z3O&#10;w2l7WA80QpLZaw3UEzQdF9SbfKJUfh2l9y0ZqcmU1HTNlHozpe8fCEOR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fswEZc7+8sdMpTgKscKCDHDjbJ6fxhF17Rwk+2Oga9Al+rO1LFuK4sKcJ+04b8SCX8W&#10;iZ/gbQUSwCiK/H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A/xwt0PBAAA&#10;KgsAAA4AAAAAAAAAAAAAAAAALgIAAGRycy9lMm9Eb2MueG1sUEsBAi0AFAAGAAgAAAAhAJD8SdLc&#10;AAAACQEAAA8AAAAAAAAAAAAAAAAAaQYAAGRycy9kb3ducmV2LnhtbFBLBQYAAAAABAAEAPMAAABy&#10;BwAAAAA=&#10;">
                <v:oval id="Oval 5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UzxAAAANsAAAAPAAAAZHJzL2Rvd25yZXYueG1sRI9Ba8JA&#10;FITvhf6H5RW8FN1UaC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Ab4dTPEAAAA2wAAAA8A&#10;AAAAAAAAAAAAAAAABwIAAGRycy9kb3ducmV2LnhtbFBLBQYAAAAAAwADALcAAAD4AgAAAAA=&#10;" filled="f" stroked="f"/>
                <w10:wrap anchorx="margin" anchory="margin"/>
              </v:group>
            </w:pict>
          </mc:Fallback>
        </mc:AlternateContent>
      </w:r>
      <w:r w:rsidR="00C913A4">
        <w:rPr>
          <w:noProof/>
          <w:szCs w:val="52"/>
        </w:rPr>
        <mc:AlternateContent>
          <mc:Choice Requires="wpg">
            <w:drawing>
              <wp:anchor distT="0" distB="0" distL="114300" distR="114300" simplePos="0" relativeHeight="251680768" behindDoc="0" locked="0" layoutInCell="1" allowOverlap="1" wp14:anchorId="1A3640E0" wp14:editId="2E638E3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5F7CE68" id="Group 47" o:spid="_x0000_s1026" style="position:absolute;margin-left:0;margin-top:10in;width:43.2pt;height:43.2pt;z-index:2516807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A8At0YBAAAKg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XGfxAAAANsAAAAPAAAAZHJzL2Rvd25yZXYueG1sRI9Ba8JA&#10;FITvBf/D8gQvohulFE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I2FcZ/EAAAA2wAAAA8A&#10;AAAAAAAAAAAAAAAABwIAAGRycy9kb3ducmV2LnhtbFBLBQYAAAAAAwADALcAAAD4AgAAAAA=&#10;" filled="f" stroked="f"/>
                <w10:wrap anchorx="margin" anchory="margin"/>
              </v:group>
            </w:pict>
          </mc:Fallback>
        </mc:AlternateContent>
      </w:r>
      <w:r w:rsidR="00C913A4">
        <w:rPr>
          <w:noProof/>
          <w:szCs w:val="52"/>
        </w:rPr>
        <mc:AlternateContent>
          <mc:Choice Requires="wpg">
            <w:drawing>
              <wp:anchor distT="0" distB="0" distL="114300" distR="114300" simplePos="0" relativeHeight="251681792" behindDoc="0" locked="0" layoutInCell="1" allowOverlap="1" wp14:anchorId="3C53C0B4" wp14:editId="7414825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8FBF1C3" id="Group 44" o:spid="_x0000_s1026" style="position:absolute;margin-left:0;margin-top:10in;width:43.2pt;height:43.2pt;z-index:2516817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G+HQ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S0JBvh0EAAAqCwAADgAAAAAAAAAAAAAAAAAuAgAAZHJzL2Uyb0RvYy54bWxQSwECLQAU&#10;AAYACAAAACEAkPxJ0twAAAAJAQAADwAAAAAAAAAAAAAAAAB3BgAAZHJzL2Rvd25yZXYueG1sUEsF&#10;BgAAAAAEAAQA8wAAAIAHAAAAAA==&#10;">
                <v:oval id="Oval 4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" filled="f" stroked="f"/>
                <w10:wrap anchorx="margin" anchory="margin"/>
              </v:group>
            </w:pict>
          </mc:Fallback>
        </mc:AlternateContent>
      </w:r>
      <w:r w:rsidR="00C913A4">
        <w:rPr>
          <w:noProof/>
          <w:szCs w:val="52"/>
        </w:rPr>
        <mc:AlternateContent>
          <mc:Choice Requires="wpg">
            <w:drawing>
              <wp:anchor distT="0" distB="0" distL="114300" distR="114300" simplePos="0" relativeHeight="251682816" behindDoc="0" locked="0" layoutInCell="1" allowOverlap="1" wp14:anchorId="51DA4D34" wp14:editId="3ED0A3E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3080D4F" id="Group 41" o:spid="_x0000_s1026" style="position:absolute;margin-left:0;margin-top:10in;width:43.2pt;height:43.2pt;z-index:2516828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dsGA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slh2w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" filled="f" stroked="f"/>
                <w10:wrap anchorx="margin" anchory="margin"/>
              </v:group>
            </w:pict>
          </mc:Fallback>
        </mc:AlternateContent>
      </w:r>
      <w:r w:rsidR="00C913A4">
        <w:rPr>
          <w:noProof/>
          <w:szCs w:val="52"/>
        </w:rPr>
        <mc:AlternateContent>
          <mc:Choice Requires="wpg">
            <w:drawing>
              <wp:anchor distT="0" distB="0" distL="114300" distR="114300" simplePos="0" relativeHeight="251683840" behindDoc="0" locked="0" layoutInCell="1" allowOverlap="1" wp14:anchorId="652B9600" wp14:editId="54265EB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D259062" id="Group 38" o:spid="_x0000_s1026" style="position:absolute;margin-left:0;margin-top:10in;width:43.2pt;height:43.2pt;z-index:2516838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ZSHgQAACo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KU9BlIeBAAAKgsAAA4AAAAAAAAAAAAAAAAALgIAAGRycy9lMm9Eb2MueG1sUEsBAi0A&#10;FAAGAAgAAAAhAJD8SdLcAAAACQEAAA8AAAAAAAAAAAAAAAAAeAYAAGRycy9kb3ducmV2LnhtbFBL&#10;BQYAAAAABAAEAPMAAACBBwAAAAA=&#10;">
                <v:oval id="Oval 3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9gCwgAAANsAAAAPAAAAZHJzL2Rvd25yZXYueG1sRE9Na4NA&#10;EL0H+h+WKeQS4ppSSj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Acv9gCwgAAANsAAAAPAAAA&#10;AAAAAAAAAAAAAAcCAABkcnMvZG93bnJldi54bWxQSwUGAAAAAAMAAwC3AAAA9gIAAAAA&#10;" filled="f" stroked="f"/>
                <w10:wrap anchorx="margin" anchory="margin"/>
              </v:group>
            </w:pict>
          </mc:Fallback>
        </mc:AlternateContent>
      </w:r>
      <w:r w:rsidR="00C913A4">
        <w:rPr>
          <w:noProof/>
          <w:szCs w:val="52"/>
        </w:rPr>
        <mc:AlternateContent>
          <mc:Choice Requires="wpg">
            <w:drawing>
              <wp:anchor distT="0" distB="0" distL="114300" distR="114300" simplePos="0" relativeHeight="251684864" behindDoc="0" locked="0" layoutInCell="1" allowOverlap="1" wp14:anchorId="5F0D18E1" wp14:editId="14804DA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D18E99B" id="Group 35" o:spid="_x0000_s1026" style="position:absolute;margin-left:0;margin-top:10in;width:43.2pt;height:43.2pt;z-index:2516848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St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mh9K0bBAAAKgsAAA4AAAAAAAAAAAAAAAAALgIAAGRycy9lMm9Eb2MueG1sUEsBAi0AFAAG&#10;AAgAAAAhAJD8SdLcAAAACQEAAA8AAAAAAAAAAAAAAAAAdQYAAGRycy9kb3ducmV2LnhtbFBLBQYA&#10;AAAABAAEAPMAAAB+BwAAAAA=&#10;">
                <v:oval id="Oval 3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" filled="f" stroked="f"/>
                <w10:wrap anchorx="margin" anchory="margin"/>
              </v:group>
            </w:pict>
          </mc:Fallback>
        </mc:AlternateContent>
      </w:r>
      <w:r w:rsidR="00C913A4">
        <w:rPr>
          <w:noProof/>
          <w:szCs w:val="52"/>
        </w:rPr>
        <mc:AlternateContent>
          <mc:Choice Requires="wpg">
            <w:drawing>
              <wp:anchor distT="0" distB="0" distL="114300" distR="114300" simplePos="0" relativeHeight="251685888" behindDoc="0" locked="0" layoutInCell="1" allowOverlap="1" wp14:anchorId="192EBD75" wp14:editId="3126EC2D">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D7B133D" id="Group 32" o:spid="_x0000_s1026" style="position:absolute;margin-left:0;margin-top:10in;width:43.2pt;height:43.2pt;z-index:2516858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9m6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i/Zuh0EAAAqCwAADgAAAAAAAAAAAAAAAAAuAgAAZHJzL2Uyb0RvYy54bWxQSwECLQAU&#10;AAYACAAAACEAkPxJ0twAAAAJAQAADwAAAAAAAAAAAAAAAAB3BgAAZHJzL2Rvd25yZXYueG1sUEsF&#10;BgAAAAAEAAQA8wAAAIAHAAAAAA==&#10;">
                <v:oval id="Oval 3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q18xAAAANsAAAAPAAAAZHJzL2Rvd25yZXYueG1sRI9Ba8JA&#10;FITvBf/D8gQvohttE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DuCrXzEAAAA2wAAAA8A&#10;AAAAAAAAAAAAAAAABwIAAGRycy9kb3ducmV2LnhtbFBLBQYAAAAAAwADALcAAAD4AgAAAAA=&#10;" filled="f" stroked="f"/>
                <w10:wrap anchorx="margin" anchory="margin"/>
              </v:group>
            </w:pict>
          </mc:Fallback>
        </mc:AlternateContent>
      </w:r>
      <w:r w:rsidR="00C913A4">
        <w:rPr>
          <w:noProof/>
          <w:szCs w:val="52"/>
        </w:rPr>
        <mc:AlternateContent>
          <mc:Choice Requires="wpg">
            <w:drawing>
              <wp:anchor distT="0" distB="0" distL="114300" distR="114300" simplePos="0" relativeHeight="251686912" behindDoc="0" locked="0" layoutInCell="1" allowOverlap="1" wp14:anchorId="3D3F3671" wp14:editId="3D185A7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AD332C3" id="Group 29" o:spid="_x0000_s1026" style="position:absolute;margin-left:0;margin-top:10in;width:43.2pt;height:43.2pt;z-index:2516869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AoHg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VWECgeBAAAKg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w10:wrap anchorx="margin" anchory="margin"/>
              </v:group>
            </w:pict>
          </mc:Fallback>
        </mc:AlternateContent>
      </w:r>
      <w:r w:rsidR="00C913A4">
        <w:rPr>
          <w:noProof/>
          <w:szCs w:val="52"/>
        </w:rPr>
        <mc:AlternateContent>
          <mc:Choice Requires="wpg">
            <w:drawing>
              <wp:anchor distT="0" distB="0" distL="114300" distR="114300" simplePos="0" relativeHeight="251687936" behindDoc="0" locked="0" layoutInCell="1" allowOverlap="1" wp14:anchorId="6A52DFF7" wp14:editId="0867000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C936BB2" id="Group 26" o:spid="_x0000_s1026" style="position:absolute;margin-left:0;margin-top:10in;width:43.2pt;height:43.2pt;z-index:2516879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JQN&#10;qNoVBAAAKg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w10:wrap anchorx="margin" anchory="margin"/>
              </v:group>
            </w:pict>
          </mc:Fallback>
        </mc:AlternateContent>
      </w:r>
      <w:r w:rsidR="00C913A4">
        <w:rPr>
          <w:noProof/>
          <w:szCs w:val="52"/>
        </w:rPr>
        <mc:AlternateContent>
          <mc:Choice Requires="wpg">
            <w:drawing>
              <wp:anchor distT="0" distB="0" distL="114300" distR="114300" simplePos="0" relativeHeight="251688960" behindDoc="0" locked="0" layoutInCell="1" allowOverlap="1" wp14:anchorId="72795C64" wp14:editId="34DA639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3DB747C" id="Group 23" o:spid="_x0000_s1026" style="position:absolute;margin-left:0;margin-top:10in;width:43.2pt;height:43.2pt;z-index:2516889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sXFg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wHGA2khxyZYxHYQM40NhmsuRXj/fhB2AhheMfL3yRML17Oa7uxi9F++oFX&#10;4I8cFDfkHGvRaxcQNjqaHDyec0CPCpXwMgqTOIRMlTB1GpsclS0kUu/y3DgCqDDthXG6tBks291p&#10;P+y2m/VAIySZPdZAPUHTcUG9ySdK5ddRet+SkZpMSU3XTClAsZ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7&#10;GNsXFgQAACoLAAAOAAAAAAAAAAAAAAAAAC4CAABkcnMvZTJvRG9jLnhtbFBLAQItABQABgAIAAAA&#10;IQCQ/EnS3AAAAAkBAAAPAAAAAAAAAAAAAAAAAHAGAABkcnMvZG93bnJldi54bWxQSwUGAAAAAAQA&#10;BADzAAAAeQcAAAAA&#10;">
                <v:oval id="Oval 2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" filled="f" stroked="f"/>
                <w10:wrap anchorx="margin" anchory="margin"/>
              </v:group>
            </w:pict>
          </mc:Fallback>
        </mc:AlternateContent>
      </w:r>
      <w:r w:rsidR="00C913A4">
        <w:rPr>
          <w:noProof/>
          <w:szCs w:val="52"/>
        </w:rPr>
        <mc:AlternateContent>
          <mc:Choice Requires="wpg">
            <w:drawing>
              <wp:anchor distT="0" distB="0" distL="114300" distR="114300" simplePos="0" relativeHeight="251689984" behindDoc="0" locked="0" layoutInCell="1" allowOverlap="1" wp14:anchorId="392B43B0" wp14:editId="4BD09AB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B2726DE" id="Group 20" o:spid="_x0000_s1026" style="position:absolute;margin-left:0;margin-top:10in;width:43.2pt;height:43.2pt;z-index:2516899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VP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FsEcyJnGJgObWzHejx+EjRCGd7z8TcL24uW+njfWGO2nH3gF&#10;/shBcUPOsRa9dgFho6PJweM5B/SoUAmLUZjEIUApYes0NjkqW0ikPuW5cRRgBNteGKdLm8Gy3Z3O&#10;w2l7WA80QpLZaw3UEzQdF9SbfKJUfh2l9y0ZqcmU1HTNlHozpe8fCEO+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WulEpc7+8sdMpTgKscKCDHDjbJ6fxhF17Rwk+2Oga9Al+rO1LFuK4sKcJ+04b8SCX8W&#10;iZ/gbQUSwCjy/X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CAw5U8PBAAA&#10;KgsAAA4AAAAAAAAAAAAAAAAALgIAAGRycy9lMm9Eb2MueG1sUEsBAi0AFAAGAAgAAAAhAJD8SdLc&#10;AAAACQEAAA8AAAAAAAAAAAAAAAAAaQYAAGRycy9kb3ducmV2LnhtbFBLBQYAAAAABAAEAPMAAABy&#10;BwAAAAA=&#10;">
                <v:oval id="Oval 2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w10:wrap anchorx="margin" anchory="margin"/>
              </v:group>
            </w:pict>
          </mc:Fallback>
        </mc:AlternateContent>
      </w:r>
      <w:r w:rsidR="00C913A4">
        <w:rPr>
          <w:noProof/>
          <w:szCs w:val="52"/>
        </w:rPr>
        <mc:AlternateContent>
          <mc:Choice Requires="wpg">
            <w:drawing>
              <wp:anchor distT="0" distB="0" distL="114300" distR="114300" simplePos="0" relativeHeight="251691008" behindDoc="0" locked="0" layoutInCell="1" allowOverlap="1" wp14:anchorId="1CCD42C4" wp14:editId="0987279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A9C2D0E" id="Group 17" o:spid="_x0000_s1026" style="position:absolute;margin-left:0;margin-top:10in;width:43.2pt;height:43.2pt;z-index:2516910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3RCKLhcEAAAqCwAADgAAAAAAAAAAAAAAAAAuAgAAZHJzL2Uyb0RvYy54bWxQSwECLQAUAAYACAAA&#10;ACEAkPxJ0twAAAAJAQAADwAAAAAAAAAAAAAAAABxBgAAZHJzL2Rvd25yZXYueG1sUEsFBgAAAAAE&#10;AAQA8wAAAHoHAAAAAA==&#10;">
                <v:oval id="Oval 1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" filled="f" stroked="f"/>
                <w10:wrap anchorx="margin" anchory="margin"/>
              </v:group>
            </w:pict>
          </mc:Fallback>
        </mc:AlternateContent>
      </w:r>
      <w:r w:rsidR="00C913A4">
        <w:rPr>
          <w:noProof/>
          <w:szCs w:val="52"/>
        </w:rPr>
        <mc:AlternateContent>
          <mc:Choice Requires="wpg">
            <w:drawing>
              <wp:anchor distT="0" distB="0" distL="114300" distR="114300" simplePos="0" relativeHeight="251692032" behindDoc="0" locked="0" layoutInCell="1" allowOverlap="1" wp14:anchorId="21063275" wp14:editId="05CA763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5B0F682" id="Group 14" o:spid="_x0000_s1026" style="position:absolute;margin-left:0;margin-top:10in;width:43.2pt;height:43.2pt;z-index:2516920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lNHA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AWbslNHAQAACoLAAAOAAAAAAAAAAAAAAAAAC4CAABkcnMvZTJvRG9jLnhtbFBLAQItABQA&#10;BgAIAAAAIQCQ/EnS3AAAAAkBAAAPAAAAAAAAAAAAAAAAAHYGAABkcnMvZG93bnJldi54bWxQSwUG&#10;AAAAAAQABADzAAAAfwcAAAAA&#10;">
                <v:oval id="Oval 1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" filled="f" stroked="f"/>
                <w10:wrap anchorx="margin" anchory="margin"/>
              </v:group>
            </w:pict>
          </mc:Fallback>
        </mc:AlternateContent>
      </w:r>
      <w:r w:rsidR="00C913A4">
        <w:rPr>
          <w:noProof/>
          <w:szCs w:val="52"/>
        </w:rPr>
        <mc:AlternateContent>
          <mc:Choice Requires="wpg">
            <w:drawing>
              <wp:anchor distT="0" distB="0" distL="114300" distR="114300" simplePos="0" relativeHeight="251693056" behindDoc="0" locked="0" layoutInCell="1" allowOverlap="1" wp14:anchorId="4326E3CB" wp14:editId="45FDB03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919AC8F" id="Group 11" o:spid="_x0000_s1026" style="position:absolute;margin-left:0;margin-top:10in;width:43.2pt;height:43.2pt;z-index:2516930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fFw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5gkPn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margin" anchory="margin"/>
              </v:group>
            </w:pict>
          </mc:Fallback>
        </mc:AlternateContent>
      </w:r>
      <w:r w:rsidR="00C913A4">
        <w:rPr>
          <w:noProof/>
          <w:szCs w:val="52"/>
        </w:rPr>
        <mc:AlternateContent>
          <mc:Choice Requires="wpg">
            <w:drawing>
              <wp:anchor distT="0" distB="0" distL="114300" distR="114300" simplePos="0" relativeHeight="251694080" behindDoc="0" locked="0" layoutInCell="1" allowOverlap="1" wp14:anchorId="305E4D81" wp14:editId="2CD01CB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7548D0C" id="Group 8" o:spid="_x0000_s1026" style="position:absolute;margin-left:0;margin-top:10in;width:43.2pt;height:43.2pt;z-index:25169408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FrAHQQAACY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NRawB0EAAAmCwAADgAAAAAAAAAAAAAAAAAuAgAAZHJzL2Uyb0RvYy54bWxQSwECLQAU&#10;AAYACAAAACEAkPxJ0twAAAAJAQAADwAAAAAAAAAAAAAAAAB3BgAAZHJzL2Rvd25yZXYueG1sUEsF&#10;BgAAAAAEAAQA8wAAAIAHAAAAAA==&#10;">
                <v:oval id="Oval 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" filled="f" stroked="f"/>
                <w10:wrap anchorx="margin" anchory="margin"/>
              </v:group>
            </w:pict>
          </mc:Fallback>
        </mc:AlternateContent>
      </w:r>
      <w:r w:rsidR="00C913A4">
        <w:rPr>
          <w:noProof/>
          <w:szCs w:val="52"/>
        </w:rPr>
        <mc:AlternateContent>
          <mc:Choice Requires="wpg">
            <w:drawing>
              <wp:anchor distT="0" distB="0" distL="114300" distR="114300" simplePos="0" relativeHeight="251695104" behindDoc="0" locked="0" layoutInCell="1" allowOverlap="1" wp14:anchorId="46E96913" wp14:editId="0370CF4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E9162C0" id="Group 5" o:spid="_x0000_s1026" style="position:absolute;margin-left:0;margin-top:10in;width:43.2pt;height:43.2pt;z-index:25169510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3OGQQAACQ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OuA3OGQQAACQLAAAOAAAAAAAAAAAAAAAAAC4CAABkcnMvZTJvRG9jLnhtbFBLAQItABQABgAI&#10;AAAAIQCQ/EnS3AAAAAkBAAAPAAAAAAAAAAAAAAAAAHMGAABkcnMvZG93bnJldi54bWxQSwUGAAAA&#10;AAQABADzAAAAfAcAAAAA&#10;">
                <v:oval id="Oval 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w10:wrap anchorx="margin" anchory="margin"/>
              </v:group>
            </w:pict>
          </mc:Fallback>
        </mc:AlternateContent>
      </w:r>
      <w:r w:rsidR="00C913A4">
        <w:rPr>
          <w:noProof/>
          <w:szCs w:val="52"/>
        </w:rPr>
        <mc:AlternateContent>
          <mc:Choice Requires="wpg">
            <w:drawing>
              <wp:anchor distT="0" distB="0" distL="114300" distR="114300" simplePos="0" relativeHeight="251696128" behindDoc="0" locked="0" layoutInCell="1" allowOverlap="1" wp14:anchorId="19CC9450" wp14:editId="5862796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2"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B22E1F8" id="Group 3" o:spid="_x0000_s1026" style="position:absolute;margin-left:0;margin-top:10in;width:43.2pt;height:43.2pt;z-index:25169612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NMBsZQYBAAAJQsAAA4AAAAAAAAAAAAAAAAALgIAAGRycy9lMm9Eb2MueG1sUEsBAi0AFAAGAAgA&#10;AAAhAJD8SdLcAAAACQEAAA8AAAAAAAAAAAAAAAAAcgYAAGRycy9kb3ducmV2LnhtbFBLBQYAAAAA&#10;BAAEAPMAAAB7BwAAAAA=&#10;">
                <v:oval id="Oval 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" filled="f" stroked="f"/>
                <w10:wrap anchorx="margin" anchory="margin"/>
              </v:group>
            </w:pict>
          </mc:Fallback>
        </mc:AlternateContent>
      </w:r>
    </w:p>
    <w:p w14:paraId="551475AD" w14:textId="1B7E9F6B" w:rsidR="00C913A4" w:rsidRDefault="009B1069" w:rsidP="00C913A4">
      <w:pPr>
        <w:pStyle w:val="Subtitle"/>
      </w:pPr>
      <w:sdt>
        <w:sdtPr>
          <w:id w:val="221498499"/>
          <w:placeholder>
            <w:docPart w:val="6DA97BB3A00246498C2F3922110818E8"/>
          </w:placeholder>
          <w:dataBinding w:prefixMappings="xmlns:ns0='http://purl.org/dc/elements/1.1/' xmlns:ns1='http://schemas.openxmlformats.org/package/2006/metadata/core-properties' " w:xpath="/ns1:coreProperties[1]/ns0:subject[1]" w:storeItemID="{6C3C8BC8-F283-45AE-878A-BAB7291924A1}"/>
          <w:text/>
        </w:sdtPr>
        <w:sdtContent>
          <w:r w:rsidR="0001562B">
            <w:t xml:space="preserve">“War” Cards Game </w:t>
          </w:r>
        </w:sdtContent>
      </w:sdt>
      <w:r w:rsidR="00C913A4">
        <w:t xml:space="preserve"> </w:t>
      </w:r>
    </w:p>
    <w:sdt>
      <w:sdtPr>
        <w:rPr>
          <w:rFonts w:asciiTheme="minorHAnsi" w:eastAsiaTheme="minorHAnsi" w:hAnsiTheme="minorHAnsi" w:cstheme="minorHAnsi"/>
          <w:color w:val="414751" w:themeColor="text2" w:themeShade="BF"/>
          <w:sz w:val="20"/>
          <w:szCs w:val="20"/>
          <w:lang w:eastAsia="ja-JP"/>
        </w:rPr>
        <w:id w:val="-786812739"/>
        <w:docPartObj>
          <w:docPartGallery w:val="Table of Contents"/>
          <w:docPartUnique/>
        </w:docPartObj>
      </w:sdtPr>
      <w:sdtEndPr>
        <w:rPr>
          <w:b/>
          <w:bCs/>
          <w:noProof/>
        </w:rPr>
      </w:sdtEndPr>
      <w:sdtContent>
        <w:p w14:paraId="0CF34F1C" w14:textId="77777777" w:rsidR="00C913A4" w:rsidRDefault="00C913A4">
          <w:pPr>
            <w:pStyle w:val="TOCHeading"/>
          </w:pPr>
          <w:r>
            <w:t>Contents</w:t>
          </w:r>
        </w:p>
        <w:p w14:paraId="3A8FE4A8" w14:textId="5E052F9D" w:rsidR="00B47E25" w:rsidRDefault="00C913A4">
          <w:pPr>
            <w:pStyle w:val="TOC1"/>
            <w:tabs>
              <w:tab w:val="right" w:leader="dot" w:pos="8630"/>
            </w:tabs>
            <w:rPr>
              <w:rFonts w:eastAsiaTheme="minorEastAsia" w:cstheme="minorBidi"/>
              <w:noProof/>
              <w:color w:val="auto"/>
              <w:sz w:val="22"/>
              <w:szCs w:val="22"/>
              <w:lang w:val="en-IE" w:eastAsia="en-IE"/>
            </w:rPr>
          </w:pPr>
          <w:r>
            <w:fldChar w:fldCharType="begin"/>
          </w:r>
          <w:r>
            <w:instrText xml:space="preserve"> TOC \o "1-3" \h \z \u </w:instrText>
          </w:r>
          <w:r>
            <w:fldChar w:fldCharType="separate"/>
          </w:r>
          <w:hyperlink w:anchor="_Toc502833503" w:history="1">
            <w:r w:rsidR="00B47E25" w:rsidRPr="005B04B6">
              <w:rPr>
                <w:rStyle w:val="Hyperlink"/>
                <w:noProof/>
              </w:rPr>
              <w:t>Introduction</w:t>
            </w:r>
            <w:r w:rsidR="00B47E25">
              <w:rPr>
                <w:noProof/>
                <w:webHidden/>
              </w:rPr>
              <w:tab/>
            </w:r>
            <w:r w:rsidR="00B47E25">
              <w:rPr>
                <w:noProof/>
                <w:webHidden/>
              </w:rPr>
              <w:fldChar w:fldCharType="begin"/>
            </w:r>
            <w:r w:rsidR="00B47E25">
              <w:rPr>
                <w:noProof/>
                <w:webHidden/>
              </w:rPr>
              <w:instrText xml:space="preserve"> PAGEREF _Toc502833503 \h </w:instrText>
            </w:r>
            <w:r w:rsidR="00B47E25">
              <w:rPr>
                <w:noProof/>
                <w:webHidden/>
              </w:rPr>
            </w:r>
            <w:r w:rsidR="00B47E25">
              <w:rPr>
                <w:noProof/>
                <w:webHidden/>
              </w:rPr>
              <w:fldChar w:fldCharType="separate"/>
            </w:r>
            <w:r w:rsidR="002A5E23">
              <w:rPr>
                <w:noProof/>
                <w:webHidden/>
              </w:rPr>
              <w:t>2</w:t>
            </w:r>
            <w:r w:rsidR="00B47E25">
              <w:rPr>
                <w:noProof/>
                <w:webHidden/>
              </w:rPr>
              <w:fldChar w:fldCharType="end"/>
            </w:r>
          </w:hyperlink>
        </w:p>
        <w:p w14:paraId="3D43CAB0" w14:textId="22EE8351" w:rsidR="00B47E25" w:rsidRDefault="00B47E25">
          <w:pPr>
            <w:pStyle w:val="TOC1"/>
            <w:tabs>
              <w:tab w:val="right" w:leader="dot" w:pos="8630"/>
            </w:tabs>
            <w:rPr>
              <w:rFonts w:eastAsiaTheme="minorEastAsia" w:cstheme="minorBidi"/>
              <w:noProof/>
              <w:color w:val="auto"/>
              <w:sz w:val="22"/>
              <w:szCs w:val="22"/>
              <w:lang w:val="en-IE" w:eastAsia="en-IE"/>
            </w:rPr>
          </w:pPr>
          <w:hyperlink w:anchor="_Toc502833504" w:history="1">
            <w:r w:rsidRPr="005B04B6">
              <w:rPr>
                <w:rStyle w:val="Hyperlink"/>
                <w:noProof/>
              </w:rPr>
              <w:t>Structs</w:t>
            </w:r>
            <w:r>
              <w:rPr>
                <w:noProof/>
                <w:webHidden/>
              </w:rPr>
              <w:tab/>
            </w:r>
            <w:r>
              <w:rPr>
                <w:noProof/>
                <w:webHidden/>
              </w:rPr>
              <w:fldChar w:fldCharType="begin"/>
            </w:r>
            <w:r>
              <w:rPr>
                <w:noProof/>
                <w:webHidden/>
              </w:rPr>
              <w:instrText xml:space="preserve"> PAGEREF _Toc502833504 \h </w:instrText>
            </w:r>
            <w:r>
              <w:rPr>
                <w:noProof/>
                <w:webHidden/>
              </w:rPr>
            </w:r>
            <w:r>
              <w:rPr>
                <w:noProof/>
                <w:webHidden/>
              </w:rPr>
              <w:fldChar w:fldCharType="separate"/>
            </w:r>
            <w:r w:rsidR="002A5E23">
              <w:rPr>
                <w:noProof/>
                <w:webHidden/>
              </w:rPr>
              <w:t>2</w:t>
            </w:r>
            <w:r>
              <w:rPr>
                <w:noProof/>
                <w:webHidden/>
              </w:rPr>
              <w:fldChar w:fldCharType="end"/>
            </w:r>
          </w:hyperlink>
        </w:p>
        <w:p w14:paraId="6CC38A9E" w14:textId="69084E22" w:rsidR="00B47E25" w:rsidRDefault="00B47E25">
          <w:pPr>
            <w:pStyle w:val="TOC2"/>
            <w:tabs>
              <w:tab w:val="right" w:leader="dot" w:pos="8630"/>
            </w:tabs>
            <w:rPr>
              <w:rFonts w:eastAsiaTheme="minorEastAsia" w:cstheme="minorBidi"/>
              <w:noProof/>
              <w:color w:val="auto"/>
              <w:sz w:val="22"/>
              <w:szCs w:val="22"/>
              <w:lang w:val="en-IE" w:eastAsia="en-IE"/>
            </w:rPr>
          </w:pPr>
          <w:hyperlink w:anchor="_Toc502833505" w:history="1">
            <w:r w:rsidRPr="005B04B6">
              <w:rPr>
                <w:rStyle w:val="Hyperlink"/>
                <w:noProof/>
              </w:rPr>
              <w:t>Card</w:t>
            </w:r>
            <w:r>
              <w:rPr>
                <w:noProof/>
                <w:webHidden/>
              </w:rPr>
              <w:tab/>
            </w:r>
            <w:r>
              <w:rPr>
                <w:noProof/>
                <w:webHidden/>
              </w:rPr>
              <w:fldChar w:fldCharType="begin"/>
            </w:r>
            <w:r>
              <w:rPr>
                <w:noProof/>
                <w:webHidden/>
              </w:rPr>
              <w:instrText xml:space="preserve"> PAGEREF _Toc502833505 \h </w:instrText>
            </w:r>
            <w:r>
              <w:rPr>
                <w:noProof/>
                <w:webHidden/>
              </w:rPr>
            </w:r>
            <w:r>
              <w:rPr>
                <w:noProof/>
                <w:webHidden/>
              </w:rPr>
              <w:fldChar w:fldCharType="separate"/>
            </w:r>
            <w:r w:rsidR="002A5E23">
              <w:rPr>
                <w:noProof/>
                <w:webHidden/>
              </w:rPr>
              <w:t>2</w:t>
            </w:r>
            <w:r>
              <w:rPr>
                <w:noProof/>
                <w:webHidden/>
              </w:rPr>
              <w:fldChar w:fldCharType="end"/>
            </w:r>
          </w:hyperlink>
        </w:p>
        <w:p w14:paraId="24A9B095" w14:textId="681E74C3" w:rsidR="00B47E25" w:rsidRDefault="00B47E25">
          <w:pPr>
            <w:pStyle w:val="TOC2"/>
            <w:tabs>
              <w:tab w:val="right" w:leader="dot" w:pos="8630"/>
            </w:tabs>
            <w:rPr>
              <w:rFonts w:eastAsiaTheme="minorEastAsia" w:cstheme="minorBidi"/>
              <w:noProof/>
              <w:color w:val="auto"/>
              <w:sz w:val="22"/>
              <w:szCs w:val="22"/>
              <w:lang w:val="en-IE" w:eastAsia="en-IE"/>
            </w:rPr>
          </w:pPr>
          <w:hyperlink w:anchor="_Toc502833506" w:history="1">
            <w:r w:rsidRPr="005B04B6">
              <w:rPr>
                <w:rStyle w:val="Hyperlink"/>
                <w:noProof/>
              </w:rPr>
              <w:t>Player</w:t>
            </w:r>
            <w:r>
              <w:rPr>
                <w:noProof/>
                <w:webHidden/>
              </w:rPr>
              <w:tab/>
            </w:r>
            <w:r>
              <w:rPr>
                <w:noProof/>
                <w:webHidden/>
              </w:rPr>
              <w:fldChar w:fldCharType="begin"/>
            </w:r>
            <w:r>
              <w:rPr>
                <w:noProof/>
                <w:webHidden/>
              </w:rPr>
              <w:instrText xml:space="preserve"> PAGEREF _Toc502833506 \h </w:instrText>
            </w:r>
            <w:r>
              <w:rPr>
                <w:noProof/>
                <w:webHidden/>
              </w:rPr>
            </w:r>
            <w:r>
              <w:rPr>
                <w:noProof/>
                <w:webHidden/>
              </w:rPr>
              <w:fldChar w:fldCharType="separate"/>
            </w:r>
            <w:r w:rsidR="002A5E23">
              <w:rPr>
                <w:noProof/>
                <w:webHidden/>
              </w:rPr>
              <w:t>2</w:t>
            </w:r>
            <w:r>
              <w:rPr>
                <w:noProof/>
                <w:webHidden/>
              </w:rPr>
              <w:fldChar w:fldCharType="end"/>
            </w:r>
          </w:hyperlink>
        </w:p>
        <w:p w14:paraId="1CE80E3C" w14:textId="00777993" w:rsidR="00B47E25" w:rsidRDefault="00B47E25">
          <w:pPr>
            <w:pStyle w:val="TOC2"/>
            <w:tabs>
              <w:tab w:val="right" w:leader="dot" w:pos="8630"/>
            </w:tabs>
            <w:rPr>
              <w:rFonts w:eastAsiaTheme="minorEastAsia" w:cstheme="minorBidi"/>
              <w:noProof/>
              <w:color w:val="auto"/>
              <w:sz w:val="22"/>
              <w:szCs w:val="22"/>
              <w:lang w:val="en-IE" w:eastAsia="en-IE"/>
            </w:rPr>
          </w:pPr>
          <w:hyperlink w:anchor="_Toc502833507" w:history="1">
            <w:r w:rsidRPr="005B04B6">
              <w:rPr>
                <w:rStyle w:val="Hyperlink"/>
                <w:noProof/>
              </w:rPr>
              <w:t>Turn</w:t>
            </w:r>
            <w:r>
              <w:rPr>
                <w:noProof/>
                <w:webHidden/>
              </w:rPr>
              <w:tab/>
            </w:r>
            <w:r>
              <w:rPr>
                <w:noProof/>
                <w:webHidden/>
              </w:rPr>
              <w:fldChar w:fldCharType="begin"/>
            </w:r>
            <w:r>
              <w:rPr>
                <w:noProof/>
                <w:webHidden/>
              </w:rPr>
              <w:instrText xml:space="preserve"> PAGEREF _Toc502833507 \h </w:instrText>
            </w:r>
            <w:r>
              <w:rPr>
                <w:noProof/>
                <w:webHidden/>
              </w:rPr>
            </w:r>
            <w:r>
              <w:rPr>
                <w:noProof/>
                <w:webHidden/>
              </w:rPr>
              <w:fldChar w:fldCharType="separate"/>
            </w:r>
            <w:r w:rsidR="002A5E23">
              <w:rPr>
                <w:noProof/>
                <w:webHidden/>
              </w:rPr>
              <w:t>3</w:t>
            </w:r>
            <w:r>
              <w:rPr>
                <w:noProof/>
                <w:webHidden/>
              </w:rPr>
              <w:fldChar w:fldCharType="end"/>
            </w:r>
          </w:hyperlink>
        </w:p>
        <w:p w14:paraId="0D76DFED" w14:textId="79068B56" w:rsidR="00B47E25" w:rsidRDefault="00B47E25">
          <w:pPr>
            <w:pStyle w:val="TOC2"/>
            <w:tabs>
              <w:tab w:val="right" w:leader="dot" w:pos="8630"/>
            </w:tabs>
            <w:rPr>
              <w:rFonts w:eastAsiaTheme="minorEastAsia" w:cstheme="minorBidi"/>
              <w:noProof/>
              <w:color w:val="auto"/>
              <w:sz w:val="22"/>
              <w:szCs w:val="22"/>
              <w:lang w:val="en-IE" w:eastAsia="en-IE"/>
            </w:rPr>
          </w:pPr>
          <w:hyperlink w:anchor="_Toc502833508" w:history="1">
            <w:r w:rsidRPr="005B04B6">
              <w:rPr>
                <w:rStyle w:val="Hyperlink"/>
                <w:noProof/>
              </w:rPr>
              <w:t>Game</w:t>
            </w:r>
            <w:r>
              <w:rPr>
                <w:noProof/>
                <w:webHidden/>
              </w:rPr>
              <w:tab/>
            </w:r>
            <w:r>
              <w:rPr>
                <w:noProof/>
                <w:webHidden/>
              </w:rPr>
              <w:fldChar w:fldCharType="begin"/>
            </w:r>
            <w:r>
              <w:rPr>
                <w:noProof/>
                <w:webHidden/>
              </w:rPr>
              <w:instrText xml:space="preserve"> PAGEREF _Toc502833508 \h </w:instrText>
            </w:r>
            <w:r>
              <w:rPr>
                <w:noProof/>
                <w:webHidden/>
              </w:rPr>
            </w:r>
            <w:r>
              <w:rPr>
                <w:noProof/>
                <w:webHidden/>
              </w:rPr>
              <w:fldChar w:fldCharType="separate"/>
            </w:r>
            <w:r w:rsidR="002A5E23">
              <w:rPr>
                <w:noProof/>
                <w:webHidden/>
              </w:rPr>
              <w:t>3</w:t>
            </w:r>
            <w:r>
              <w:rPr>
                <w:noProof/>
                <w:webHidden/>
              </w:rPr>
              <w:fldChar w:fldCharType="end"/>
            </w:r>
          </w:hyperlink>
        </w:p>
        <w:p w14:paraId="24794F8E" w14:textId="5B98F2F1" w:rsidR="00B47E25" w:rsidRDefault="00B47E25">
          <w:pPr>
            <w:pStyle w:val="TOC1"/>
            <w:tabs>
              <w:tab w:val="right" w:leader="dot" w:pos="8630"/>
            </w:tabs>
            <w:rPr>
              <w:rFonts w:eastAsiaTheme="minorEastAsia" w:cstheme="minorBidi"/>
              <w:noProof/>
              <w:color w:val="auto"/>
              <w:sz w:val="22"/>
              <w:szCs w:val="22"/>
              <w:lang w:val="en-IE" w:eastAsia="en-IE"/>
            </w:rPr>
          </w:pPr>
          <w:hyperlink w:anchor="_Toc502833509" w:history="1">
            <w:r w:rsidRPr="005B04B6">
              <w:rPr>
                <w:rStyle w:val="Hyperlink"/>
                <w:noProof/>
              </w:rPr>
              <w:t>Functions</w:t>
            </w:r>
            <w:r>
              <w:rPr>
                <w:noProof/>
                <w:webHidden/>
              </w:rPr>
              <w:tab/>
            </w:r>
            <w:r>
              <w:rPr>
                <w:noProof/>
                <w:webHidden/>
              </w:rPr>
              <w:fldChar w:fldCharType="begin"/>
            </w:r>
            <w:r>
              <w:rPr>
                <w:noProof/>
                <w:webHidden/>
              </w:rPr>
              <w:instrText xml:space="preserve"> PAGEREF _Toc502833509 \h </w:instrText>
            </w:r>
            <w:r>
              <w:rPr>
                <w:noProof/>
                <w:webHidden/>
              </w:rPr>
            </w:r>
            <w:r>
              <w:rPr>
                <w:noProof/>
                <w:webHidden/>
              </w:rPr>
              <w:fldChar w:fldCharType="separate"/>
            </w:r>
            <w:r w:rsidR="002A5E23">
              <w:rPr>
                <w:noProof/>
                <w:webHidden/>
              </w:rPr>
              <w:t>4</w:t>
            </w:r>
            <w:r>
              <w:rPr>
                <w:noProof/>
                <w:webHidden/>
              </w:rPr>
              <w:fldChar w:fldCharType="end"/>
            </w:r>
          </w:hyperlink>
        </w:p>
        <w:p w14:paraId="5CEDC6DD" w14:textId="2657D398" w:rsidR="00B47E25" w:rsidRDefault="00B47E25">
          <w:pPr>
            <w:pStyle w:val="TOC2"/>
            <w:tabs>
              <w:tab w:val="right" w:leader="dot" w:pos="8630"/>
            </w:tabs>
            <w:rPr>
              <w:rFonts w:eastAsiaTheme="minorEastAsia" w:cstheme="minorBidi"/>
              <w:noProof/>
              <w:color w:val="auto"/>
              <w:sz w:val="22"/>
              <w:szCs w:val="22"/>
              <w:lang w:val="en-IE" w:eastAsia="en-IE"/>
            </w:rPr>
          </w:pPr>
          <w:hyperlink w:anchor="_Toc502833510" w:history="1">
            <w:r w:rsidRPr="005B04B6">
              <w:rPr>
                <w:rStyle w:val="Hyperlink"/>
                <w:noProof/>
              </w:rPr>
              <w:t>displayCard(Card card) – void</w:t>
            </w:r>
            <w:r>
              <w:rPr>
                <w:noProof/>
                <w:webHidden/>
              </w:rPr>
              <w:tab/>
            </w:r>
            <w:r>
              <w:rPr>
                <w:noProof/>
                <w:webHidden/>
              </w:rPr>
              <w:fldChar w:fldCharType="begin"/>
            </w:r>
            <w:r>
              <w:rPr>
                <w:noProof/>
                <w:webHidden/>
              </w:rPr>
              <w:instrText xml:space="preserve"> PAGEREF _Toc502833510 \h </w:instrText>
            </w:r>
            <w:r>
              <w:rPr>
                <w:noProof/>
                <w:webHidden/>
              </w:rPr>
            </w:r>
            <w:r>
              <w:rPr>
                <w:noProof/>
                <w:webHidden/>
              </w:rPr>
              <w:fldChar w:fldCharType="separate"/>
            </w:r>
            <w:r w:rsidR="002A5E23">
              <w:rPr>
                <w:noProof/>
                <w:webHidden/>
              </w:rPr>
              <w:t>4</w:t>
            </w:r>
            <w:r>
              <w:rPr>
                <w:noProof/>
                <w:webHidden/>
              </w:rPr>
              <w:fldChar w:fldCharType="end"/>
            </w:r>
          </w:hyperlink>
        </w:p>
        <w:p w14:paraId="28F2E2AE" w14:textId="1D047742" w:rsidR="00B47E25" w:rsidRDefault="00B47E25">
          <w:pPr>
            <w:pStyle w:val="TOC2"/>
            <w:tabs>
              <w:tab w:val="right" w:leader="dot" w:pos="8630"/>
            </w:tabs>
            <w:rPr>
              <w:rFonts w:eastAsiaTheme="minorEastAsia" w:cstheme="minorBidi"/>
              <w:noProof/>
              <w:color w:val="auto"/>
              <w:sz w:val="22"/>
              <w:szCs w:val="22"/>
              <w:lang w:val="en-IE" w:eastAsia="en-IE"/>
            </w:rPr>
          </w:pPr>
          <w:hyperlink w:anchor="_Toc502833511" w:history="1">
            <w:r w:rsidRPr="005B04B6">
              <w:rPr>
                <w:rStyle w:val="Hyperlink"/>
                <w:noProof/>
              </w:rPr>
              <w:t>createDeck(Card deck[]) - void</w:t>
            </w:r>
            <w:r>
              <w:rPr>
                <w:noProof/>
                <w:webHidden/>
              </w:rPr>
              <w:tab/>
            </w:r>
            <w:r>
              <w:rPr>
                <w:noProof/>
                <w:webHidden/>
              </w:rPr>
              <w:fldChar w:fldCharType="begin"/>
            </w:r>
            <w:r>
              <w:rPr>
                <w:noProof/>
                <w:webHidden/>
              </w:rPr>
              <w:instrText xml:space="preserve"> PAGEREF _Toc502833511 \h </w:instrText>
            </w:r>
            <w:r>
              <w:rPr>
                <w:noProof/>
                <w:webHidden/>
              </w:rPr>
            </w:r>
            <w:r>
              <w:rPr>
                <w:noProof/>
                <w:webHidden/>
              </w:rPr>
              <w:fldChar w:fldCharType="separate"/>
            </w:r>
            <w:r w:rsidR="002A5E23">
              <w:rPr>
                <w:noProof/>
                <w:webHidden/>
              </w:rPr>
              <w:t>4</w:t>
            </w:r>
            <w:r>
              <w:rPr>
                <w:noProof/>
                <w:webHidden/>
              </w:rPr>
              <w:fldChar w:fldCharType="end"/>
            </w:r>
          </w:hyperlink>
        </w:p>
        <w:p w14:paraId="08EEF140" w14:textId="2A335CA6" w:rsidR="00B47E25" w:rsidRDefault="00B47E25">
          <w:pPr>
            <w:pStyle w:val="TOC2"/>
            <w:tabs>
              <w:tab w:val="right" w:leader="dot" w:pos="8630"/>
            </w:tabs>
            <w:rPr>
              <w:rFonts w:eastAsiaTheme="minorEastAsia" w:cstheme="minorBidi"/>
              <w:noProof/>
              <w:color w:val="auto"/>
              <w:sz w:val="22"/>
              <w:szCs w:val="22"/>
              <w:lang w:val="en-IE" w:eastAsia="en-IE"/>
            </w:rPr>
          </w:pPr>
          <w:hyperlink w:anchor="_Toc502833512" w:history="1">
            <w:r w:rsidRPr="005B04B6">
              <w:rPr>
                <w:rStyle w:val="Hyperlink"/>
                <w:noProof/>
              </w:rPr>
              <w:t>dealCards(Player players[], Card fullDeck[], int numOfPlayers)-void</w:t>
            </w:r>
            <w:r>
              <w:rPr>
                <w:noProof/>
                <w:webHidden/>
              </w:rPr>
              <w:tab/>
            </w:r>
            <w:r>
              <w:rPr>
                <w:noProof/>
                <w:webHidden/>
              </w:rPr>
              <w:fldChar w:fldCharType="begin"/>
            </w:r>
            <w:r>
              <w:rPr>
                <w:noProof/>
                <w:webHidden/>
              </w:rPr>
              <w:instrText xml:space="preserve"> PAGEREF _Toc502833512 \h </w:instrText>
            </w:r>
            <w:r>
              <w:rPr>
                <w:noProof/>
                <w:webHidden/>
              </w:rPr>
            </w:r>
            <w:r>
              <w:rPr>
                <w:noProof/>
                <w:webHidden/>
              </w:rPr>
              <w:fldChar w:fldCharType="separate"/>
            </w:r>
            <w:r w:rsidR="002A5E23">
              <w:rPr>
                <w:noProof/>
                <w:webHidden/>
              </w:rPr>
              <w:t>4</w:t>
            </w:r>
            <w:r>
              <w:rPr>
                <w:noProof/>
                <w:webHidden/>
              </w:rPr>
              <w:fldChar w:fldCharType="end"/>
            </w:r>
          </w:hyperlink>
        </w:p>
        <w:p w14:paraId="51A9D507" w14:textId="42C1C9B1" w:rsidR="00B47E25" w:rsidRDefault="00B47E25">
          <w:pPr>
            <w:pStyle w:val="TOC2"/>
            <w:tabs>
              <w:tab w:val="right" w:leader="dot" w:pos="8630"/>
            </w:tabs>
            <w:rPr>
              <w:rFonts w:eastAsiaTheme="minorEastAsia" w:cstheme="minorBidi"/>
              <w:noProof/>
              <w:color w:val="auto"/>
              <w:sz w:val="22"/>
              <w:szCs w:val="22"/>
              <w:lang w:val="en-IE" w:eastAsia="en-IE"/>
            </w:rPr>
          </w:pPr>
          <w:hyperlink w:anchor="_Toc502833513" w:history="1">
            <w:r w:rsidRPr="005B04B6">
              <w:rPr>
                <w:rStyle w:val="Hyperlink"/>
                <w:noProof/>
              </w:rPr>
              <w:t>displayPlayerCards(Player player)-void</w:t>
            </w:r>
            <w:r>
              <w:rPr>
                <w:noProof/>
                <w:webHidden/>
              </w:rPr>
              <w:tab/>
            </w:r>
            <w:r>
              <w:rPr>
                <w:noProof/>
                <w:webHidden/>
              </w:rPr>
              <w:fldChar w:fldCharType="begin"/>
            </w:r>
            <w:r>
              <w:rPr>
                <w:noProof/>
                <w:webHidden/>
              </w:rPr>
              <w:instrText xml:space="preserve"> PAGEREF _Toc502833513 \h </w:instrText>
            </w:r>
            <w:r>
              <w:rPr>
                <w:noProof/>
                <w:webHidden/>
              </w:rPr>
            </w:r>
            <w:r>
              <w:rPr>
                <w:noProof/>
                <w:webHidden/>
              </w:rPr>
              <w:fldChar w:fldCharType="separate"/>
            </w:r>
            <w:r w:rsidR="002A5E23">
              <w:rPr>
                <w:noProof/>
                <w:webHidden/>
              </w:rPr>
              <w:t>4</w:t>
            </w:r>
            <w:r>
              <w:rPr>
                <w:noProof/>
                <w:webHidden/>
              </w:rPr>
              <w:fldChar w:fldCharType="end"/>
            </w:r>
          </w:hyperlink>
        </w:p>
        <w:p w14:paraId="7B5E50E5" w14:textId="420F548E" w:rsidR="00B47E25" w:rsidRDefault="00B47E25">
          <w:pPr>
            <w:pStyle w:val="TOC2"/>
            <w:tabs>
              <w:tab w:val="right" w:leader="dot" w:pos="8630"/>
            </w:tabs>
            <w:rPr>
              <w:rFonts w:eastAsiaTheme="minorEastAsia" w:cstheme="minorBidi"/>
              <w:noProof/>
              <w:color w:val="auto"/>
              <w:sz w:val="22"/>
              <w:szCs w:val="22"/>
              <w:lang w:val="en-IE" w:eastAsia="en-IE"/>
            </w:rPr>
          </w:pPr>
          <w:hyperlink w:anchor="_Toc502833514" w:history="1">
            <w:r w:rsidRPr="005B04B6">
              <w:rPr>
                <w:rStyle w:val="Hyperlink"/>
                <w:noProof/>
              </w:rPr>
              <w:t>displayCardsTurn(Card cards[])-void</w:t>
            </w:r>
            <w:r>
              <w:rPr>
                <w:noProof/>
                <w:webHidden/>
              </w:rPr>
              <w:tab/>
            </w:r>
            <w:r>
              <w:rPr>
                <w:noProof/>
                <w:webHidden/>
              </w:rPr>
              <w:fldChar w:fldCharType="begin"/>
            </w:r>
            <w:r>
              <w:rPr>
                <w:noProof/>
                <w:webHidden/>
              </w:rPr>
              <w:instrText xml:space="preserve"> PAGEREF _Toc502833514 \h </w:instrText>
            </w:r>
            <w:r>
              <w:rPr>
                <w:noProof/>
                <w:webHidden/>
              </w:rPr>
            </w:r>
            <w:r>
              <w:rPr>
                <w:noProof/>
                <w:webHidden/>
              </w:rPr>
              <w:fldChar w:fldCharType="separate"/>
            </w:r>
            <w:r w:rsidR="002A5E23">
              <w:rPr>
                <w:noProof/>
                <w:webHidden/>
              </w:rPr>
              <w:t>5</w:t>
            </w:r>
            <w:r>
              <w:rPr>
                <w:noProof/>
                <w:webHidden/>
              </w:rPr>
              <w:fldChar w:fldCharType="end"/>
            </w:r>
          </w:hyperlink>
        </w:p>
        <w:p w14:paraId="6C525BD9" w14:textId="604B513A" w:rsidR="00B47E25" w:rsidRDefault="00B47E25">
          <w:pPr>
            <w:pStyle w:val="TOC2"/>
            <w:tabs>
              <w:tab w:val="right" w:leader="dot" w:pos="8630"/>
            </w:tabs>
            <w:rPr>
              <w:rFonts w:eastAsiaTheme="minorEastAsia" w:cstheme="minorBidi"/>
              <w:noProof/>
              <w:color w:val="auto"/>
              <w:sz w:val="22"/>
              <w:szCs w:val="22"/>
              <w:lang w:val="en-IE" w:eastAsia="en-IE"/>
            </w:rPr>
          </w:pPr>
          <w:hyperlink w:anchor="_Toc502833515" w:history="1">
            <w:r w:rsidRPr="005B04B6">
              <w:rPr>
                <w:rStyle w:val="Hyperlink"/>
                <w:noProof/>
              </w:rPr>
              <w:t>calculateWinner(Card turnCardsTemp[], int numOfPlayers)-int</w:t>
            </w:r>
            <w:r>
              <w:rPr>
                <w:noProof/>
                <w:webHidden/>
              </w:rPr>
              <w:tab/>
            </w:r>
            <w:r>
              <w:rPr>
                <w:noProof/>
                <w:webHidden/>
              </w:rPr>
              <w:fldChar w:fldCharType="begin"/>
            </w:r>
            <w:r>
              <w:rPr>
                <w:noProof/>
                <w:webHidden/>
              </w:rPr>
              <w:instrText xml:space="preserve"> PAGEREF _Toc502833515 \h </w:instrText>
            </w:r>
            <w:r>
              <w:rPr>
                <w:noProof/>
                <w:webHidden/>
              </w:rPr>
            </w:r>
            <w:r>
              <w:rPr>
                <w:noProof/>
                <w:webHidden/>
              </w:rPr>
              <w:fldChar w:fldCharType="separate"/>
            </w:r>
            <w:r w:rsidR="002A5E23">
              <w:rPr>
                <w:noProof/>
                <w:webHidden/>
              </w:rPr>
              <w:t>5</w:t>
            </w:r>
            <w:r>
              <w:rPr>
                <w:noProof/>
                <w:webHidden/>
              </w:rPr>
              <w:fldChar w:fldCharType="end"/>
            </w:r>
          </w:hyperlink>
        </w:p>
        <w:p w14:paraId="2E9A7B02" w14:textId="4D932798" w:rsidR="00B47E25" w:rsidRDefault="00B47E25">
          <w:pPr>
            <w:pStyle w:val="TOC2"/>
            <w:tabs>
              <w:tab w:val="right" w:leader="dot" w:pos="8630"/>
            </w:tabs>
            <w:rPr>
              <w:rFonts w:eastAsiaTheme="minorEastAsia" w:cstheme="minorBidi"/>
              <w:noProof/>
              <w:color w:val="auto"/>
              <w:sz w:val="22"/>
              <w:szCs w:val="22"/>
              <w:lang w:val="en-IE" w:eastAsia="en-IE"/>
            </w:rPr>
          </w:pPr>
          <w:hyperlink w:anchor="_Toc502833516" w:history="1">
            <w:r w:rsidRPr="005B04B6">
              <w:rPr>
                <w:rStyle w:val="Hyperlink"/>
                <w:noProof/>
              </w:rPr>
              <w:t>calculatePoint(Card turnCardsTemp[], int NumOfPlayers)-int</w:t>
            </w:r>
            <w:r>
              <w:rPr>
                <w:noProof/>
                <w:webHidden/>
              </w:rPr>
              <w:tab/>
            </w:r>
            <w:r>
              <w:rPr>
                <w:noProof/>
                <w:webHidden/>
              </w:rPr>
              <w:fldChar w:fldCharType="begin"/>
            </w:r>
            <w:r>
              <w:rPr>
                <w:noProof/>
                <w:webHidden/>
              </w:rPr>
              <w:instrText xml:space="preserve"> PAGEREF _Toc502833516 \h </w:instrText>
            </w:r>
            <w:r>
              <w:rPr>
                <w:noProof/>
                <w:webHidden/>
              </w:rPr>
            </w:r>
            <w:r>
              <w:rPr>
                <w:noProof/>
                <w:webHidden/>
              </w:rPr>
              <w:fldChar w:fldCharType="separate"/>
            </w:r>
            <w:r w:rsidR="002A5E23">
              <w:rPr>
                <w:noProof/>
                <w:webHidden/>
              </w:rPr>
              <w:t>5</w:t>
            </w:r>
            <w:r>
              <w:rPr>
                <w:noProof/>
                <w:webHidden/>
              </w:rPr>
              <w:fldChar w:fldCharType="end"/>
            </w:r>
          </w:hyperlink>
        </w:p>
        <w:p w14:paraId="776DDA35" w14:textId="683DB5F8" w:rsidR="00B47E25" w:rsidRDefault="00B47E25">
          <w:pPr>
            <w:pStyle w:val="TOC2"/>
            <w:tabs>
              <w:tab w:val="right" w:leader="dot" w:pos="8630"/>
            </w:tabs>
            <w:rPr>
              <w:rFonts w:eastAsiaTheme="minorEastAsia" w:cstheme="minorBidi"/>
              <w:noProof/>
              <w:color w:val="auto"/>
              <w:sz w:val="22"/>
              <w:szCs w:val="22"/>
              <w:lang w:val="en-IE" w:eastAsia="en-IE"/>
            </w:rPr>
          </w:pPr>
          <w:hyperlink w:anchor="_Toc502833517" w:history="1">
            <w:r w:rsidRPr="005B04B6">
              <w:rPr>
                <w:rStyle w:val="Hyperlink"/>
                <w:noProof/>
              </w:rPr>
              <w:t>createNewGame(Game *game)-void</w:t>
            </w:r>
            <w:r>
              <w:rPr>
                <w:noProof/>
                <w:webHidden/>
              </w:rPr>
              <w:tab/>
            </w:r>
            <w:r>
              <w:rPr>
                <w:noProof/>
                <w:webHidden/>
              </w:rPr>
              <w:fldChar w:fldCharType="begin"/>
            </w:r>
            <w:r>
              <w:rPr>
                <w:noProof/>
                <w:webHidden/>
              </w:rPr>
              <w:instrText xml:space="preserve"> PAGEREF _Toc502833517 \h </w:instrText>
            </w:r>
            <w:r>
              <w:rPr>
                <w:noProof/>
                <w:webHidden/>
              </w:rPr>
            </w:r>
            <w:r>
              <w:rPr>
                <w:noProof/>
                <w:webHidden/>
              </w:rPr>
              <w:fldChar w:fldCharType="separate"/>
            </w:r>
            <w:r w:rsidR="002A5E23">
              <w:rPr>
                <w:noProof/>
                <w:webHidden/>
              </w:rPr>
              <w:t>5</w:t>
            </w:r>
            <w:r>
              <w:rPr>
                <w:noProof/>
                <w:webHidden/>
              </w:rPr>
              <w:fldChar w:fldCharType="end"/>
            </w:r>
          </w:hyperlink>
        </w:p>
        <w:p w14:paraId="4C592554" w14:textId="5F400430" w:rsidR="00B47E25" w:rsidRDefault="00B47E25">
          <w:pPr>
            <w:pStyle w:val="TOC2"/>
            <w:tabs>
              <w:tab w:val="right" w:leader="dot" w:pos="8630"/>
            </w:tabs>
            <w:rPr>
              <w:rFonts w:eastAsiaTheme="minorEastAsia" w:cstheme="minorBidi"/>
              <w:noProof/>
              <w:color w:val="auto"/>
              <w:sz w:val="22"/>
              <w:szCs w:val="22"/>
              <w:lang w:val="en-IE" w:eastAsia="en-IE"/>
            </w:rPr>
          </w:pPr>
          <w:hyperlink w:anchor="_Toc502833518" w:history="1">
            <w:r w:rsidRPr="005B04B6">
              <w:rPr>
                <w:rStyle w:val="Hyperlink"/>
                <w:noProof/>
              </w:rPr>
              <w:t>displayGameStats(Game game)</w:t>
            </w:r>
            <w:r>
              <w:rPr>
                <w:noProof/>
                <w:webHidden/>
              </w:rPr>
              <w:tab/>
            </w:r>
            <w:r>
              <w:rPr>
                <w:noProof/>
                <w:webHidden/>
              </w:rPr>
              <w:fldChar w:fldCharType="begin"/>
            </w:r>
            <w:r>
              <w:rPr>
                <w:noProof/>
                <w:webHidden/>
              </w:rPr>
              <w:instrText xml:space="preserve"> PAGEREF _Toc502833518 \h </w:instrText>
            </w:r>
            <w:r>
              <w:rPr>
                <w:noProof/>
                <w:webHidden/>
              </w:rPr>
            </w:r>
            <w:r>
              <w:rPr>
                <w:noProof/>
                <w:webHidden/>
              </w:rPr>
              <w:fldChar w:fldCharType="separate"/>
            </w:r>
            <w:r w:rsidR="002A5E23">
              <w:rPr>
                <w:noProof/>
                <w:webHidden/>
              </w:rPr>
              <w:t>5</w:t>
            </w:r>
            <w:r>
              <w:rPr>
                <w:noProof/>
                <w:webHidden/>
              </w:rPr>
              <w:fldChar w:fldCharType="end"/>
            </w:r>
          </w:hyperlink>
        </w:p>
        <w:p w14:paraId="12F9EDF2" w14:textId="7460AB24" w:rsidR="00B47E25" w:rsidRDefault="00B47E25">
          <w:pPr>
            <w:pStyle w:val="TOC2"/>
            <w:tabs>
              <w:tab w:val="right" w:leader="dot" w:pos="8630"/>
            </w:tabs>
            <w:rPr>
              <w:rFonts w:eastAsiaTheme="minorEastAsia" w:cstheme="minorBidi"/>
              <w:noProof/>
              <w:color w:val="auto"/>
              <w:sz w:val="22"/>
              <w:szCs w:val="22"/>
              <w:lang w:val="en-IE" w:eastAsia="en-IE"/>
            </w:rPr>
          </w:pPr>
          <w:hyperlink w:anchor="_Toc502833519" w:history="1">
            <w:r w:rsidRPr="005B04B6">
              <w:rPr>
                <w:rStyle w:val="Hyperlink"/>
                <w:noProof/>
              </w:rPr>
              <w:t>playGame(Game *game) – void</w:t>
            </w:r>
            <w:r>
              <w:rPr>
                <w:noProof/>
                <w:webHidden/>
              </w:rPr>
              <w:tab/>
            </w:r>
            <w:r>
              <w:rPr>
                <w:noProof/>
                <w:webHidden/>
              </w:rPr>
              <w:fldChar w:fldCharType="begin"/>
            </w:r>
            <w:r>
              <w:rPr>
                <w:noProof/>
                <w:webHidden/>
              </w:rPr>
              <w:instrText xml:space="preserve"> PAGEREF _Toc502833519 \h </w:instrText>
            </w:r>
            <w:r>
              <w:rPr>
                <w:noProof/>
                <w:webHidden/>
              </w:rPr>
            </w:r>
            <w:r>
              <w:rPr>
                <w:noProof/>
                <w:webHidden/>
              </w:rPr>
              <w:fldChar w:fldCharType="separate"/>
            </w:r>
            <w:r w:rsidR="002A5E23">
              <w:rPr>
                <w:noProof/>
                <w:webHidden/>
              </w:rPr>
              <w:t>5</w:t>
            </w:r>
            <w:r>
              <w:rPr>
                <w:noProof/>
                <w:webHidden/>
              </w:rPr>
              <w:fldChar w:fldCharType="end"/>
            </w:r>
          </w:hyperlink>
        </w:p>
        <w:p w14:paraId="192A1C02" w14:textId="7E7974DE" w:rsidR="00B47E25" w:rsidRDefault="00B47E25">
          <w:pPr>
            <w:pStyle w:val="TOC2"/>
            <w:tabs>
              <w:tab w:val="right" w:leader="dot" w:pos="8630"/>
            </w:tabs>
            <w:rPr>
              <w:rFonts w:eastAsiaTheme="minorEastAsia" w:cstheme="minorBidi"/>
              <w:noProof/>
              <w:color w:val="auto"/>
              <w:sz w:val="22"/>
              <w:szCs w:val="22"/>
              <w:lang w:val="en-IE" w:eastAsia="en-IE"/>
            </w:rPr>
          </w:pPr>
          <w:hyperlink w:anchor="_Toc502833520" w:history="1">
            <w:r w:rsidRPr="005B04B6">
              <w:rPr>
                <w:rStyle w:val="Hyperlink"/>
                <w:noProof/>
              </w:rPr>
              <w:t>saveGame(Game game)-void</w:t>
            </w:r>
            <w:r>
              <w:rPr>
                <w:noProof/>
                <w:webHidden/>
              </w:rPr>
              <w:tab/>
            </w:r>
            <w:r>
              <w:rPr>
                <w:noProof/>
                <w:webHidden/>
              </w:rPr>
              <w:fldChar w:fldCharType="begin"/>
            </w:r>
            <w:r>
              <w:rPr>
                <w:noProof/>
                <w:webHidden/>
              </w:rPr>
              <w:instrText xml:space="preserve"> PAGEREF _Toc502833520 \h </w:instrText>
            </w:r>
            <w:r>
              <w:rPr>
                <w:noProof/>
                <w:webHidden/>
              </w:rPr>
            </w:r>
            <w:r>
              <w:rPr>
                <w:noProof/>
                <w:webHidden/>
              </w:rPr>
              <w:fldChar w:fldCharType="separate"/>
            </w:r>
            <w:r w:rsidR="002A5E23">
              <w:rPr>
                <w:noProof/>
                <w:webHidden/>
              </w:rPr>
              <w:t>6</w:t>
            </w:r>
            <w:r>
              <w:rPr>
                <w:noProof/>
                <w:webHidden/>
              </w:rPr>
              <w:fldChar w:fldCharType="end"/>
            </w:r>
          </w:hyperlink>
        </w:p>
        <w:p w14:paraId="7F8129F3" w14:textId="5E19D93F" w:rsidR="00B47E25" w:rsidRDefault="00B47E25">
          <w:pPr>
            <w:pStyle w:val="TOC2"/>
            <w:tabs>
              <w:tab w:val="right" w:leader="dot" w:pos="8630"/>
            </w:tabs>
            <w:rPr>
              <w:rFonts w:eastAsiaTheme="minorEastAsia" w:cstheme="minorBidi"/>
              <w:noProof/>
              <w:color w:val="auto"/>
              <w:sz w:val="22"/>
              <w:szCs w:val="22"/>
              <w:lang w:val="en-IE" w:eastAsia="en-IE"/>
            </w:rPr>
          </w:pPr>
          <w:hyperlink w:anchor="_Toc502833521" w:history="1">
            <w:r w:rsidRPr="005B04B6">
              <w:rPr>
                <w:rStyle w:val="Hyperlink"/>
                <w:noProof/>
              </w:rPr>
              <w:t>loadGame(Game *game, char gameNameParameter[])-void</w:t>
            </w:r>
            <w:r>
              <w:rPr>
                <w:noProof/>
                <w:webHidden/>
              </w:rPr>
              <w:tab/>
            </w:r>
            <w:r>
              <w:rPr>
                <w:noProof/>
                <w:webHidden/>
              </w:rPr>
              <w:fldChar w:fldCharType="begin"/>
            </w:r>
            <w:r>
              <w:rPr>
                <w:noProof/>
                <w:webHidden/>
              </w:rPr>
              <w:instrText xml:space="preserve"> PAGEREF _Toc502833521 \h </w:instrText>
            </w:r>
            <w:r>
              <w:rPr>
                <w:noProof/>
                <w:webHidden/>
              </w:rPr>
            </w:r>
            <w:r>
              <w:rPr>
                <w:noProof/>
                <w:webHidden/>
              </w:rPr>
              <w:fldChar w:fldCharType="separate"/>
            </w:r>
            <w:r w:rsidR="002A5E23">
              <w:rPr>
                <w:noProof/>
                <w:webHidden/>
              </w:rPr>
              <w:t>6</w:t>
            </w:r>
            <w:r>
              <w:rPr>
                <w:noProof/>
                <w:webHidden/>
              </w:rPr>
              <w:fldChar w:fldCharType="end"/>
            </w:r>
          </w:hyperlink>
        </w:p>
        <w:p w14:paraId="19335C72" w14:textId="230DEE18" w:rsidR="00B47E25" w:rsidRDefault="00B47E25">
          <w:pPr>
            <w:pStyle w:val="TOC2"/>
            <w:tabs>
              <w:tab w:val="right" w:leader="dot" w:pos="8630"/>
            </w:tabs>
            <w:rPr>
              <w:rFonts w:eastAsiaTheme="minorEastAsia" w:cstheme="minorBidi"/>
              <w:noProof/>
              <w:color w:val="auto"/>
              <w:sz w:val="22"/>
              <w:szCs w:val="22"/>
              <w:lang w:val="en-IE" w:eastAsia="en-IE"/>
            </w:rPr>
          </w:pPr>
          <w:hyperlink w:anchor="_Toc502833522" w:history="1">
            <w:r w:rsidRPr="005B04B6">
              <w:rPr>
                <w:rStyle w:val="Hyperlink"/>
                <w:noProof/>
              </w:rPr>
              <w:t>addGameName(char gameName[])-void</w:t>
            </w:r>
            <w:r>
              <w:rPr>
                <w:noProof/>
                <w:webHidden/>
              </w:rPr>
              <w:tab/>
            </w:r>
            <w:r>
              <w:rPr>
                <w:noProof/>
                <w:webHidden/>
              </w:rPr>
              <w:fldChar w:fldCharType="begin"/>
            </w:r>
            <w:r>
              <w:rPr>
                <w:noProof/>
                <w:webHidden/>
              </w:rPr>
              <w:instrText xml:space="preserve"> PAGEREF _Toc502833522 \h </w:instrText>
            </w:r>
            <w:r>
              <w:rPr>
                <w:noProof/>
                <w:webHidden/>
              </w:rPr>
            </w:r>
            <w:r>
              <w:rPr>
                <w:noProof/>
                <w:webHidden/>
              </w:rPr>
              <w:fldChar w:fldCharType="separate"/>
            </w:r>
            <w:r w:rsidR="002A5E23">
              <w:rPr>
                <w:noProof/>
                <w:webHidden/>
              </w:rPr>
              <w:t>6</w:t>
            </w:r>
            <w:r>
              <w:rPr>
                <w:noProof/>
                <w:webHidden/>
              </w:rPr>
              <w:fldChar w:fldCharType="end"/>
            </w:r>
          </w:hyperlink>
        </w:p>
        <w:p w14:paraId="626E3CFB" w14:textId="3DA5960D" w:rsidR="00B47E25" w:rsidRDefault="00B47E25">
          <w:pPr>
            <w:pStyle w:val="TOC2"/>
            <w:tabs>
              <w:tab w:val="right" w:leader="dot" w:pos="8630"/>
            </w:tabs>
            <w:rPr>
              <w:rFonts w:eastAsiaTheme="minorEastAsia" w:cstheme="minorBidi"/>
              <w:noProof/>
              <w:color w:val="auto"/>
              <w:sz w:val="22"/>
              <w:szCs w:val="22"/>
              <w:lang w:val="en-IE" w:eastAsia="en-IE"/>
            </w:rPr>
          </w:pPr>
          <w:hyperlink w:anchor="_Toc502833523" w:history="1">
            <w:r w:rsidRPr="005B04B6">
              <w:rPr>
                <w:rStyle w:val="Hyperlink"/>
                <w:noProof/>
              </w:rPr>
              <w:t>loadGameNames(char gameNamestrings[]][])-void</w:t>
            </w:r>
            <w:r>
              <w:rPr>
                <w:noProof/>
                <w:webHidden/>
              </w:rPr>
              <w:tab/>
            </w:r>
            <w:r>
              <w:rPr>
                <w:noProof/>
                <w:webHidden/>
              </w:rPr>
              <w:fldChar w:fldCharType="begin"/>
            </w:r>
            <w:r>
              <w:rPr>
                <w:noProof/>
                <w:webHidden/>
              </w:rPr>
              <w:instrText xml:space="preserve"> PAGEREF _Toc502833523 \h </w:instrText>
            </w:r>
            <w:r>
              <w:rPr>
                <w:noProof/>
                <w:webHidden/>
              </w:rPr>
            </w:r>
            <w:r>
              <w:rPr>
                <w:noProof/>
                <w:webHidden/>
              </w:rPr>
              <w:fldChar w:fldCharType="separate"/>
            </w:r>
            <w:r w:rsidR="002A5E23">
              <w:rPr>
                <w:noProof/>
                <w:webHidden/>
              </w:rPr>
              <w:t>6</w:t>
            </w:r>
            <w:r>
              <w:rPr>
                <w:noProof/>
                <w:webHidden/>
              </w:rPr>
              <w:fldChar w:fldCharType="end"/>
            </w:r>
          </w:hyperlink>
        </w:p>
        <w:p w14:paraId="3A265289" w14:textId="2FF9059A" w:rsidR="00B47E25" w:rsidRDefault="00B47E25">
          <w:pPr>
            <w:pStyle w:val="TOC2"/>
            <w:tabs>
              <w:tab w:val="right" w:leader="dot" w:pos="8630"/>
            </w:tabs>
            <w:rPr>
              <w:rFonts w:eastAsiaTheme="minorEastAsia" w:cstheme="minorBidi"/>
              <w:noProof/>
              <w:color w:val="auto"/>
              <w:sz w:val="22"/>
              <w:szCs w:val="22"/>
              <w:lang w:val="en-IE" w:eastAsia="en-IE"/>
            </w:rPr>
          </w:pPr>
          <w:hyperlink w:anchor="_Toc502833524" w:history="1">
            <w:r w:rsidRPr="005B04B6">
              <w:rPr>
                <w:rStyle w:val="Hyperlink"/>
                <w:noProof/>
              </w:rPr>
              <w:t>displayGameNames(char gameNamestring[][])-void</w:t>
            </w:r>
            <w:r>
              <w:rPr>
                <w:noProof/>
                <w:webHidden/>
              </w:rPr>
              <w:tab/>
            </w:r>
            <w:r>
              <w:rPr>
                <w:noProof/>
                <w:webHidden/>
              </w:rPr>
              <w:fldChar w:fldCharType="begin"/>
            </w:r>
            <w:r>
              <w:rPr>
                <w:noProof/>
                <w:webHidden/>
              </w:rPr>
              <w:instrText xml:space="preserve"> PAGEREF _Toc502833524 \h </w:instrText>
            </w:r>
            <w:r>
              <w:rPr>
                <w:noProof/>
                <w:webHidden/>
              </w:rPr>
            </w:r>
            <w:r>
              <w:rPr>
                <w:noProof/>
                <w:webHidden/>
              </w:rPr>
              <w:fldChar w:fldCharType="separate"/>
            </w:r>
            <w:r w:rsidR="002A5E23">
              <w:rPr>
                <w:noProof/>
                <w:webHidden/>
              </w:rPr>
              <w:t>6</w:t>
            </w:r>
            <w:r>
              <w:rPr>
                <w:noProof/>
                <w:webHidden/>
              </w:rPr>
              <w:fldChar w:fldCharType="end"/>
            </w:r>
          </w:hyperlink>
        </w:p>
        <w:p w14:paraId="6B391414" w14:textId="083D71FC" w:rsidR="00B47E25" w:rsidRDefault="00B47E25">
          <w:pPr>
            <w:pStyle w:val="TOC2"/>
            <w:tabs>
              <w:tab w:val="right" w:leader="dot" w:pos="8630"/>
            </w:tabs>
            <w:rPr>
              <w:rFonts w:eastAsiaTheme="minorEastAsia" w:cstheme="minorBidi"/>
              <w:noProof/>
              <w:color w:val="auto"/>
              <w:sz w:val="22"/>
              <w:szCs w:val="22"/>
              <w:lang w:val="en-IE" w:eastAsia="en-IE"/>
            </w:rPr>
          </w:pPr>
          <w:hyperlink w:anchor="_Toc502833525" w:history="1">
            <w:r w:rsidRPr="005B04B6">
              <w:rPr>
                <w:rStyle w:val="Hyperlink"/>
                <w:noProof/>
              </w:rPr>
              <w:t>getNamesStringLength(char gameNamesstring[][])-int</w:t>
            </w:r>
            <w:r>
              <w:rPr>
                <w:noProof/>
                <w:webHidden/>
              </w:rPr>
              <w:tab/>
            </w:r>
            <w:r>
              <w:rPr>
                <w:noProof/>
                <w:webHidden/>
              </w:rPr>
              <w:fldChar w:fldCharType="begin"/>
            </w:r>
            <w:r>
              <w:rPr>
                <w:noProof/>
                <w:webHidden/>
              </w:rPr>
              <w:instrText xml:space="preserve"> PAGEREF _Toc502833525 \h </w:instrText>
            </w:r>
            <w:r>
              <w:rPr>
                <w:noProof/>
                <w:webHidden/>
              </w:rPr>
            </w:r>
            <w:r>
              <w:rPr>
                <w:noProof/>
                <w:webHidden/>
              </w:rPr>
              <w:fldChar w:fldCharType="separate"/>
            </w:r>
            <w:r w:rsidR="002A5E23">
              <w:rPr>
                <w:noProof/>
                <w:webHidden/>
              </w:rPr>
              <w:t>7</w:t>
            </w:r>
            <w:r>
              <w:rPr>
                <w:noProof/>
                <w:webHidden/>
              </w:rPr>
              <w:fldChar w:fldCharType="end"/>
            </w:r>
          </w:hyperlink>
        </w:p>
        <w:p w14:paraId="07C439F5" w14:textId="1BBDC29E" w:rsidR="00B47E25" w:rsidRDefault="00B47E25">
          <w:pPr>
            <w:pStyle w:val="TOC2"/>
            <w:tabs>
              <w:tab w:val="right" w:leader="dot" w:pos="8630"/>
            </w:tabs>
            <w:rPr>
              <w:rFonts w:eastAsiaTheme="minorEastAsia" w:cstheme="minorBidi"/>
              <w:noProof/>
              <w:color w:val="auto"/>
              <w:sz w:val="22"/>
              <w:szCs w:val="22"/>
              <w:lang w:val="en-IE" w:eastAsia="en-IE"/>
            </w:rPr>
          </w:pPr>
          <w:hyperlink w:anchor="_Toc502833526" w:history="1">
            <w:r w:rsidRPr="005B04B6">
              <w:rPr>
                <w:rStyle w:val="Hyperlink"/>
                <w:noProof/>
              </w:rPr>
              <w:t>checkIfNameExist(char gameName[],char gameNamestring[])-int</w:t>
            </w:r>
            <w:r>
              <w:rPr>
                <w:noProof/>
                <w:webHidden/>
              </w:rPr>
              <w:tab/>
            </w:r>
            <w:r>
              <w:rPr>
                <w:noProof/>
                <w:webHidden/>
              </w:rPr>
              <w:fldChar w:fldCharType="begin"/>
            </w:r>
            <w:r>
              <w:rPr>
                <w:noProof/>
                <w:webHidden/>
              </w:rPr>
              <w:instrText xml:space="preserve"> PAGEREF _Toc502833526 \h </w:instrText>
            </w:r>
            <w:r>
              <w:rPr>
                <w:noProof/>
                <w:webHidden/>
              </w:rPr>
            </w:r>
            <w:r>
              <w:rPr>
                <w:noProof/>
                <w:webHidden/>
              </w:rPr>
              <w:fldChar w:fldCharType="separate"/>
            </w:r>
            <w:r w:rsidR="002A5E23">
              <w:rPr>
                <w:noProof/>
                <w:webHidden/>
              </w:rPr>
              <w:t>7</w:t>
            </w:r>
            <w:r>
              <w:rPr>
                <w:noProof/>
                <w:webHidden/>
              </w:rPr>
              <w:fldChar w:fldCharType="end"/>
            </w:r>
          </w:hyperlink>
        </w:p>
        <w:p w14:paraId="0DF014B1" w14:textId="7B415C07" w:rsidR="00B47E25" w:rsidRDefault="00B47E25">
          <w:pPr>
            <w:pStyle w:val="TOC2"/>
            <w:tabs>
              <w:tab w:val="right" w:leader="dot" w:pos="8630"/>
            </w:tabs>
            <w:rPr>
              <w:rFonts w:eastAsiaTheme="minorEastAsia" w:cstheme="minorBidi"/>
              <w:noProof/>
              <w:color w:val="auto"/>
              <w:sz w:val="22"/>
              <w:szCs w:val="22"/>
              <w:lang w:val="en-IE" w:eastAsia="en-IE"/>
            </w:rPr>
          </w:pPr>
          <w:hyperlink w:anchor="_Toc502833527" w:history="1">
            <w:r w:rsidRPr="005B04B6">
              <w:rPr>
                <w:rStyle w:val="Hyperlink"/>
                <w:noProof/>
              </w:rPr>
              <w:t>clearConsole()-void</w:t>
            </w:r>
            <w:r>
              <w:rPr>
                <w:noProof/>
                <w:webHidden/>
              </w:rPr>
              <w:tab/>
            </w:r>
            <w:r>
              <w:rPr>
                <w:noProof/>
                <w:webHidden/>
              </w:rPr>
              <w:fldChar w:fldCharType="begin"/>
            </w:r>
            <w:r>
              <w:rPr>
                <w:noProof/>
                <w:webHidden/>
              </w:rPr>
              <w:instrText xml:space="preserve"> PAGEREF _Toc502833527 \h </w:instrText>
            </w:r>
            <w:r>
              <w:rPr>
                <w:noProof/>
                <w:webHidden/>
              </w:rPr>
            </w:r>
            <w:r>
              <w:rPr>
                <w:noProof/>
                <w:webHidden/>
              </w:rPr>
              <w:fldChar w:fldCharType="separate"/>
            </w:r>
            <w:r w:rsidR="002A5E23">
              <w:rPr>
                <w:noProof/>
                <w:webHidden/>
              </w:rPr>
              <w:t>7</w:t>
            </w:r>
            <w:r>
              <w:rPr>
                <w:noProof/>
                <w:webHidden/>
              </w:rPr>
              <w:fldChar w:fldCharType="end"/>
            </w:r>
          </w:hyperlink>
        </w:p>
        <w:p w14:paraId="4E5695FA" w14:textId="2F12971A" w:rsidR="00B47E25" w:rsidRDefault="00B47E25">
          <w:pPr>
            <w:pStyle w:val="TOC2"/>
            <w:tabs>
              <w:tab w:val="right" w:leader="dot" w:pos="8630"/>
            </w:tabs>
            <w:rPr>
              <w:rFonts w:eastAsiaTheme="minorEastAsia" w:cstheme="minorBidi"/>
              <w:noProof/>
              <w:color w:val="auto"/>
              <w:sz w:val="22"/>
              <w:szCs w:val="22"/>
              <w:lang w:val="en-IE" w:eastAsia="en-IE"/>
            </w:rPr>
          </w:pPr>
          <w:hyperlink w:anchor="_Toc502833528" w:history="1">
            <w:r w:rsidRPr="005B04B6">
              <w:rPr>
                <w:rStyle w:val="Hyperlink"/>
                <w:noProof/>
              </w:rPr>
              <w:t>displayPointsOrdered(Game game)-void</w:t>
            </w:r>
            <w:r>
              <w:rPr>
                <w:noProof/>
                <w:webHidden/>
              </w:rPr>
              <w:tab/>
            </w:r>
            <w:r>
              <w:rPr>
                <w:noProof/>
                <w:webHidden/>
              </w:rPr>
              <w:fldChar w:fldCharType="begin"/>
            </w:r>
            <w:r>
              <w:rPr>
                <w:noProof/>
                <w:webHidden/>
              </w:rPr>
              <w:instrText xml:space="preserve"> PAGEREF _Toc502833528 \h </w:instrText>
            </w:r>
            <w:r>
              <w:rPr>
                <w:noProof/>
                <w:webHidden/>
              </w:rPr>
            </w:r>
            <w:r>
              <w:rPr>
                <w:noProof/>
                <w:webHidden/>
              </w:rPr>
              <w:fldChar w:fldCharType="separate"/>
            </w:r>
            <w:r w:rsidR="002A5E23">
              <w:rPr>
                <w:noProof/>
                <w:webHidden/>
              </w:rPr>
              <w:t>7</w:t>
            </w:r>
            <w:r>
              <w:rPr>
                <w:noProof/>
                <w:webHidden/>
              </w:rPr>
              <w:fldChar w:fldCharType="end"/>
            </w:r>
          </w:hyperlink>
        </w:p>
        <w:p w14:paraId="6AC48331" w14:textId="434A6353" w:rsidR="00B47E25" w:rsidRDefault="00B47E25">
          <w:pPr>
            <w:pStyle w:val="TOC2"/>
            <w:tabs>
              <w:tab w:val="right" w:leader="dot" w:pos="8630"/>
            </w:tabs>
            <w:rPr>
              <w:rFonts w:eastAsiaTheme="minorEastAsia" w:cstheme="minorBidi"/>
              <w:noProof/>
              <w:color w:val="auto"/>
              <w:sz w:val="22"/>
              <w:szCs w:val="22"/>
              <w:lang w:val="en-IE" w:eastAsia="en-IE"/>
            </w:rPr>
          </w:pPr>
          <w:hyperlink w:anchor="_Toc502833529" w:history="1">
            <w:r w:rsidRPr="005B04B6">
              <w:rPr>
                <w:rStyle w:val="Hyperlink"/>
                <w:noProof/>
              </w:rPr>
              <w:t>checkCards(Player players[],int numberOfPlayers)-int</w:t>
            </w:r>
            <w:r>
              <w:rPr>
                <w:noProof/>
                <w:webHidden/>
              </w:rPr>
              <w:tab/>
            </w:r>
            <w:r>
              <w:rPr>
                <w:noProof/>
                <w:webHidden/>
              </w:rPr>
              <w:fldChar w:fldCharType="begin"/>
            </w:r>
            <w:r>
              <w:rPr>
                <w:noProof/>
                <w:webHidden/>
              </w:rPr>
              <w:instrText xml:space="preserve"> PAGEREF _Toc502833529 \h </w:instrText>
            </w:r>
            <w:r>
              <w:rPr>
                <w:noProof/>
                <w:webHidden/>
              </w:rPr>
            </w:r>
            <w:r>
              <w:rPr>
                <w:noProof/>
                <w:webHidden/>
              </w:rPr>
              <w:fldChar w:fldCharType="separate"/>
            </w:r>
            <w:r w:rsidR="002A5E23">
              <w:rPr>
                <w:noProof/>
                <w:webHidden/>
              </w:rPr>
              <w:t>7</w:t>
            </w:r>
            <w:r>
              <w:rPr>
                <w:noProof/>
                <w:webHidden/>
              </w:rPr>
              <w:fldChar w:fldCharType="end"/>
            </w:r>
          </w:hyperlink>
        </w:p>
        <w:p w14:paraId="0FE9D3CF" w14:textId="4F2D7F2C" w:rsidR="00B47E25" w:rsidRDefault="00B47E25">
          <w:pPr>
            <w:pStyle w:val="TOC2"/>
            <w:tabs>
              <w:tab w:val="right" w:leader="dot" w:pos="8630"/>
            </w:tabs>
            <w:rPr>
              <w:rFonts w:eastAsiaTheme="minorEastAsia" w:cstheme="minorBidi"/>
              <w:noProof/>
              <w:color w:val="auto"/>
              <w:sz w:val="22"/>
              <w:szCs w:val="22"/>
              <w:lang w:val="en-IE" w:eastAsia="en-IE"/>
            </w:rPr>
          </w:pPr>
          <w:hyperlink w:anchor="_Toc502833530" w:history="1">
            <w:r w:rsidRPr="005B04B6">
              <w:rPr>
                <w:rStyle w:val="Hyperlink"/>
                <w:noProof/>
              </w:rPr>
              <w:t>main()-void</w:t>
            </w:r>
            <w:r>
              <w:rPr>
                <w:noProof/>
                <w:webHidden/>
              </w:rPr>
              <w:tab/>
            </w:r>
            <w:r>
              <w:rPr>
                <w:noProof/>
                <w:webHidden/>
              </w:rPr>
              <w:fldChar w:fldCharType="begin"/>
            </w:r>
            <w:r>
              <w:rPr>
                <w:noProof/>
                <w:webHidden/>
              </w:rPr>
              <w:instrText xml:space="preserve"> PAGEREF _Toc502833530 \h </w:instrText>
            </w:r>
            <w:r>
              <w:rPr>
                <w:noProof/>
                <w:webHidden/>
              </w:rPr>
            </w:r>
            <w:r>
              <w:rPr>
                <w:noProof/>
                <w:webHidden/>
              </w:rPr>
              <w:fldChar w:fldCharType="separate"/>
            </w:r>
            <w:r w:rsidR="002A5E23">
              <w:rPr>
                <w:noProof/>
                <w:webHidden/>
              </w:rPr>
              <w:t>8</w:t>
            </w:r>
            <w:r>
              <w:rPr>
                <w:noProof/>
                <w:webHidden/>
              </w:rPr>
              <w:fldChar w:fldCharType="end"/>
            </w:r>
          </w:hyperlink>
        </w:p>
        <w:p w14:paraId="186F59FC" w14:textId="580522BC" w:rsidR="00B47E25" w:rsidRDefault="00B47E25">
          <w:pPr>
            <w:pStyle w:val="TOC1"/>
            <w:tabs>
              <w:tab w:val="right" w:leader="dot" w:pos="8630"/>
            </w:tabs>
            <w:rPr>
              <w:rFonts w:eastAsiaTheme="minorEastAsia" w:cstheme="minorBidi"/>
              <w:noProof/>
              <w:color w:val="auto"/>
              <w:sz w:val="22"/>
              <w:szCs w:val="22"/>
              <w:lang w:val="en-IE" w:eastAsia="en-IE"/>
            </w:rPr>
          </w:pPr>
          <w:hyperlink w:anchor="_Toc502833531" w:history="1">
            <w:r w:rsidRPr="005B04B6">
              <w:rPr>
                <w:rStyle w:val="Hyperlink"/>
                <w:noProof/>
              </w:rPr>
              <w:t>Conclusion</w:t>
            </w:r>
            <w:r>
              <w:rPr>
                <w:noProof/>
                <w:webHidden/>
              </w:rPr>
              <w:tab/>
            </w:r>
            <w:r>
              <w:rPr>
                <w:noProof/>
                <w:webHidden/>
              </w:rPr>
              <w:fldChar w:fldCharType="begin"/>
            </w:r>
            <w:r>
              <w:rPr>
                <w:noProof/>
                <w:webHidden/>
              </w:rPr>
              <w:instrText xml:space="preserve"> PAGEREF _Toc502833531 \h </w:instrText>
            </w:r>
            <w:r>
              <w:rPr>
                <w:noProof/>
                <w:webHidden/>
              </w:rPr>
            </w:r>
            <w:r>
              <w:rPr>
                <w:noProof/>
                <w:webHidden/>
              </w:rPr>
              <w:fldChar w:fldCharType="separate"/>
            </w:r>
            <w:r w:rsidR="002A5E23">
              <w:rPr>
                <w:noProof/>
                <w:webHidden/>
              </w:rPr>
              <w:t>9</w:t>
            </w:r>
            <w:r>
              <w:rPr>
                <w:noProof/>
                <w:webHidden/>
              </w:rPr>
              <w:fldChar w:fldCharType="end"/>
            </w:r>
          </w:hyperlink>
        </w:p>
        <w:p w14:paraId="72FCEEEA" w14:textId="5AE91322" w:rsidR="00C913A4" w:rsidRDefault="00C913A4">
          <w:r>
            <w:rPr>
              <w:b/>
              <w:bCs/>
              <w:noProof/>
            </w:rPr>
            <w:lastRenderedPageBreak/>
            <w:fldChar w:fldCharType="end"/>
          </w:r>
        </w:p>
      </w:sdtContent>
    </w:sdt>
    <w:p w14:paraId="6C6672AD" w14:textId="77777777" w:rsidR="00C913A4" w:rsidRDefault="00C913A4">
      <w:pPr>
        <w:pStyle w:val="Title"/>
        <w:rPr>
          <w:rFonts w:asciiTheme="minorHAnsi" w:eastAsiaTheme="minorEastAsia" w:hAnsiTheme="minorHAnsi" w:cstheme="minorBidi"/>
          <w:smallCaps w:val="0"/>
          <w:spacing w:val="0"/>
        </w:rPr>
      </w:pPr>
    </w:p>
    <w:p w14:paraId="314A57CD" w14:textId="0AC9741E" w:rsidR="00C913A4" w:rsidRDefault="00C913A4" w:rsidP="00C913A4">
      <w:pPr>
        <w:pStyle w:val="Heading1"/>
      </w:pPr>
      <w:bookmarkStart w:id="0" w:name="_Toc502705235"/>
      <w:bookmarkStart w:id="1" w:name="_Toc502833503"/>
      <w:r>
        <w:t>Introduction</w:t>
      </w:r>
      <w:bookmarkEnd w:id="0"/>
      <w:bookmarkEnd w:id="1"/>
    </w:p>
    <w:p w14:paraId="6D786AFA" w14:textId="391EF31B" w:rsidR="00D52FC9" w:rsidRDefault="00D52FC9" w:rsidP="00D52FC9"/>
    <w:p w14:paraId="7361376F" w14:textId="6AB10222" w:rsidR="00D52FC9" w:rsidRDefault="00D52FC9" w:rsidP="00D52FC9">
      <w:r>
        <w:tab/>
      </w:r>
      <w:r w:rsidR="00BC7762">
        <w:t xml:space="preserve">I have chosen to solve the problem using structs, I know that is probably not the simplest way to do it, but I think it will help me to understand better how they work. </w:t>
      </w:r>
      <w:r w:rsidR="004747B9">
        <w:t>I have use a structure for each card, player, turn and one for the game stats.</w:t>
      </w:r>
    </w:p>
    <w:p w14:paraId="23ABD148" w14:textId="3F2E363C" w:rsidR="004747B9" w:rsidRDefault="004747B9" w:rsidP="00D52FC9">
      <w:r>
        <w:tab/>
        <w:t>All the game is developed in only one file(main.c), I think for this situation this is fine because the program gets well-structured using functions. The order of the function declaration is the same in which I develop the program.</w:t>
      </w:r>
    </w:p>
    <w:p w14:paraId="6AE3641A" w14:textId="350FDDDA" w:rsidR="004747B9" w:rsidRDefault="004747B9" w:rsidP="00D52FC9">
      <w:r>
        <w:tab/>
      </w:r>
      <w:r w:rsidR="00525870">
        <w:t>There are t</w:t>
      </w:r>
      <w:r w:rsidR="009212DE">
        <w:t>hree</w:t>
      </w:r>
      <w:r w:rsidR="00525870">
        <w:t xml:space="preserve"> “main” </w:t>
      </w:r>
      <w:r w:rsidR="009212DE">
        <w:t>functions:</w:t>
      </w:r>
      <w:r w:rsidR="00525870">
        <w:t xml:space="preserve"> </w:t>
      </w:r>
      <w:r w:rsidR="001D5AA4">
        <w:t>main(</w:t>
      </w:r>
      <w:r w:rsidR="00525870">
        <w:t xml:space="preserve">) </w:t>
      </w:r>
      <w:r w:rsidR="009212DE">
        <w:t>,</w:t>
      </w:r>
      <w:r w:rsidR="00525870">
        <w:t>playGame()</w:t>
      </w:r>
      <w:r w:rsidR="009212DE">
        <w:t xml:space="preserve"> and createGame()</w:t>
      </w:r>
      <w:r w:rsidR="00525870">
        <w:t xml:space="preserve">. In </w:t>
      </w:r>
      <w:r w:rsidR="009212DE">
        <w:t>this function</w:t>
      </w:r>
      <w:r w:rsidR="00525870">
        <w:t xml:space="preserve"> is where all the others function get call.</w:t>
      </w:r>
      <w:r w:rsidR="00B47E25">
        <w:t xml:space="preserve"> On these 3 functions is where most of the GUI happens.</w:t>
      </w:r>
    </w:p>
    <w:p w14:paraId="71712A8D" w14:textId="4AE25004" w:rsidR="00B47E25" w:rsidRDefault="00B47E25" w:rsidP="00D52FC9">
      <w:r>
        <w:tab/>
      </w:r>
    </w:p>
    <w:p w14:paraId="163855D7" w14:textId="57CCDB51" w:rsidR="00BC7762" w:rsidRDefault="00BC7762" w:rsidP="00D52FC9"/>
    <w:p w14:paraId="6906A07E" w14:textId="77777777" w:rsidR="0001562B" w:rsidRPr="00D52FC9" w:rsidRDefault="0001562B" w:rsidP="00D52FC9"/>
    <w:p w14:paraId="0C171E2E" w14:textId="06E450FF" w:rsidR="00C913A4" w:rsidRDefault="00C913A4" w:rsidP="00C913A4">
      <w:pPr>
        <w:pStyle w:val="Heading1"/>
      </w:pPr>
      <w:bookmarkStart w:id="2" w:name="_Toc502705236"/>
      <w:bookmarkStart w:id="3" w:name="_Toc502833504"/>
      <w:r>
        <w:t>Structs</w:t>
      </w:r>
      <w:bookmarkEnd w:id="2"/>
      <w:bookmarkEnd w:id="3"/>
    </w:p>
    <w:p w14:paraId="000405F5" w14:textId="79971FB9" w:rsidR="003E7FB2" w:rsidRDefault="003E7FB2" w:rsidP="003E7FB2">
      <w:pPr>
        <w:pStyle w:val="Heading2"/>
      </w:pPr>
    </w:p>
    <w:p w14:paraId="35A8F571" w14:textId="77777777" w:rsidR="0001562B" w:rsidRPr="0001562B" w:rsidRDefault="0001562B" w:rsidP="0001562B"/>
    <w:p w14:paraId="0930469C" w14:textId="707CD939" w:rsidR="003E7FB2" w:rsidRDefault="003E7FB2" w:rsidP="003E7FB2">
      <w:pPr>
        <w:pStyle w:val="Heading2"/>
      </w:pPr>
      <w:bookmarkStart w:id="4" w:name="_Toc502833505"/>
      <w:r>
        <w:t>Card</w:t>
      </w:r>
      <w:bookmarkEnd w:id="4"/>
    </w:p>
    <w:p w14:paraId="03A9778C" w14:textId="79A068C4" w:rsidR="003E7FB2" w:rsidRDefault="003E7FB2" w:rsidP="003E7FB2">
      <w:r>
        <w:tab/>
        <w:t>Basic structure that represent a single card. The deck is an array of Cards, the deck contains 52x3 Cards.</w:t>
      </w:r>
    </w:p>
    <w:p w14:paraId="19E025C2" w14:textId="3D3E57E2" w:rsidR="001D5AA4" w:rsidRDefault="001D5AA4" w:rsidP="003E7FB2">
      <w:r>
        <w:tab/>
        <w:t>Cards are displayed using a function that display a letter in the value when needed.</w:t>
      </w:r>
    </w:p>
    <w:p w14:paraId="4D54E5B4" w14:textId="7FAA9FF6" w:rsidR="003E7FB2" w:rsidRDefault="003E7FB2" w:rsidP="003E7FB2">
      <w:pPr>
        <w:pStyle w:val="Subtitle"/>
      </w:pPr>
      <w:r>
        <w:t>Members</w:t>
      </w:r>
      <w:r w:rsidR="00322F56">
        <w:t xml:space="preserve"> Definition</w:t>
      </w:r>
    </w:p>
    <w:p w14:paraId="133E0544" w14:textId="328F7BE8" w:rsidR="003E7FB2" w:rsidRDefault="003E7FB2" w:rsidP="003E7FB2">
      <w:r>
        <w:tab/>
        <w:t>value(int): value of the card, from 2 to 14.</w:t>
      </w:r>
    </w:p>
    <w:p w14:paraId="6B14E210" w14:textId="3D789BFB" w:rsidR="003E7FB2" w:rsidRDefault="003E7FB2" w:rsidP="003E7FB2">
      <w:r>
        <w:tab/>
        <w:t>suit(char):  suit of the card. H = hear, D = diamonds, C = clubs, S = spade.</w:t>
      </w:r>
    </w:p>
    <w:p w14:paraId="7261058A" w14:textId="75EB9E7E" w:rsidR="003E7FB2" w:rsidRDefault="003E7FB2" w:rsidP="003E7FB2">
      <w:pPr>
        <w:pStyle w:val="Subtitle"/>
      </w:pPr>
      <w:r>
        <w:t>Null Card</w:t>
      </w:r>
    </w:p>
    <w:p w14:paraId="56D6107E" w14:textId="5D4D0D30" w:rsidR="003E7FB2" w:rsidRDefault="003E7FB2" w:rsidP="003E7FB2">
      <w:pPr>
        <w:ind w:firstLine="720"/>
      </w:pPr>
      <w:r>
        <w:t xml:space="preserve">A card with value of </w:t>
      </w:r>
      <w:r w:rsidR="001F4086">
        <w:t>-1</w:t>
      </w:r>
      <w:r>
        <w:t xml:space="preserve"> and a suit of X is used </w:t>
      </w:r>
      <w:bookmarkStart w:id="5" w:name="_GoBack"/>
      <w:bookmarkEnd w:id="5"/>
      <w:r>
        <w:t>as null card.</w:t>
      </w:r>
    </w:p>
    <w:p w14:paraId="6FFFC3F9" w14:textId="77777777" w:rsidR="0001562B" w:rsidRDefault="0001562B" w:rsidP="003E7FB2">
      <w:pPr>
        <w:ind w:firstLine="720"/>
      </w:pPr>
    </w:p>
    <w:p w14:paraId="60F0CEA8" w14:textId="6DC0AFF0" w:rsidR="003E7FB2" w:rsidRDefault="003E7FB2" w:rsidP="003E7FB2">
      <w:pPr>
        <w:pStyle w:val="Heading2"/>
      </w:pPr>
      <w:bookmarkStart w:id="6" w:name="_Toc502833506"/>
      <w:r>
        <w:t>Player</w:t>
      </w:r>
      <w:bookmarkEnd w:id="6"/>
      <w:r>
        <w:t xml:space="preserve"> </w:t>
      </w:r>
    </w:p>
    <w:p w14:paraId="142A7B42" w14:textId="6BF301FC" w:rsidR="003E7FB2" w:rsidRDefault="003E7FB2" w:rsidP="003E7FB2">
      <w:r>
        <w:tab/>
      </w:r>
      <w:r w:rsidR="00322F56">
        <w:t>Represent a single player, in the game there is a minimum of 2 and maximum of 10 players.</w:t>
      </w:r>
    </w:p>
    <w:p w14:paraId="64A00AA5" w14:textId="48B6679A" w:rsidR="00322F56" w:rsidRDefault="00322F56" w:rsidP="00322F56">
      <w:pPr>
        <w:pStyle w:val="Subtitle"/>
      </w:pPr>
      <w:r>
        <w:t>Members Definition</w:t>
      </w:r>
    </w:p>
    <w:p w14:paraId="06B91DA3" w14:textId="0435F8D3" w:rsidR="00322F56" w:rsidRDefault="00322F56" w:rsidP="00322F56">
      <w:pPr>
        <w:ind w:firstLine="720"/>
      </w:pPr>
      <w:r>
        <w:t>-number(int): From 1 to 10, each player have a different number and represent the order to play.</w:t>
      </w:r>
    </w:p>
    <w:p w14:paraId="25977422" w14:textId="577FD2E6" w:rsidR="00322F56" w:rsidRDefault="00322F56" w:rsidP="00322F56">
      <w:pPr>
        <w:ind w:firstLine="720"/>
      </w:pPr>
      <w:r>
        <w:t>-score(int): Total score of the player at a specific time on the game.</w:t>
      </w:r>
    </w:p>
    <w:p w14:paraId="5DCA9DCA" w14:textId="0A102B06" w:rsidR="00322F56" w:rsidRDefault="00322F56" w:rsidP="00322F56">
      <w:pPr>
        <w:ind w:firstLine="720"/>
      </w:pPr>
      <w:r>
        <w:t>-hand(Card[]): Array of Cards that represents the cards that the player have. When a card is used is replaced with the Null Card.</w:t>
      </w:r>
    </w:p>
    <w:p w14:paraId="294F3B81" w14:textId="22F1BDE1" w:rsidR="00322F56" w:rsidRDefault="00322F56" w:rsidP="00322F56"/>
    <w:p w14:paraId="2F0E2BF8" w14:textId="77777777" w:rsidR="0001562B" w:rsidRDefault="0001562B" w:rsidP="00322F56"/>
    <w:p w14:paraId="15D90D26" w14:textId="3F0AE208" w:rsidR="00322F56" w:rsidRDefault="00322F56" w:rsidP="00322F56">
      <w:pPr>
        <w:pStyle w:val="Heading2"/>
      </w:pPr>
      <w:bookmarkStart w:id="7" w:name="_Toc502833507"/>
      <w:r>
        <w:t>Turn</w:t>
      </w:r>
      <w:bookmarkEnd w:id="7"/>
    </w:p>
    <w:p w14:paraId="1F8E3356" w14:textId="1E4420A8" w:rsidR="00322F56" w:rsidRDefault="00322F56" w:rsidP="00322F56">
      <w:r>
        <w:tab/>
        <w:t>Represent 1 turn of the game, there are 13 turns in the game.</w:t>
      </w:r>
    </w:p>
    <w:p w14:paraId="36A590FE" w14:textId="32F60567" w:rsidR="00322F56" w:rsidRDefault="00322F56" w:rsidP="00322F56">
      <w:pPr>
        <w:pStyle w:val="Subtitle"/>
      </w:pPr>
      <w:r>
        <w:t>Members definition</w:t>
      </w:r>
    </w:p>
    <w:p w14:paraId="233A1C0F" w14:textId="2FCC26E3" w:rsidR="00322F56" w:rsidRDefault="00322F56" w:rsidP="00322F56">
      <w:r>
        <w:tab/>
        <w:t>-turnPoint(int): total disputed point in the turn. Added after each player plays.</w:t>
      </w:r>
    </w:p>
    <w:p w14:paraId="45FC978C" w14:textId="09AFC910" w:rsidR="00322F56" w:rsidRDefault="00322F56" w:rsidP="00322F56">
      <w:r>
        <w:tab/>
        <w:t>-</w:t>
      </w:r>
      <w:r w:rsidR="005220D3">
        <w:t>winner(int): Player -&gt; number of the winner of the turn, -1 if there is no winner.</w:t>
      </w:r>
    </w:p>
    <w:p w14:paraId="37C12FD3" w14:textId="0F0B1E93" w:rsidR="005220D3" w:rsidRDefault="005220D3" w:rsidP="00322F56">
      <w:r>
        <w:tab/>
        <w:t>-turnCardsTemp(Card[13]):Cards played in the turn, this array will be use for find the winner, the repeated cards will be removed. Hold 13 cards.</w:t>
      </w:r>
    </w:p>
    <w:p w14:paraId="1BEE1A40" w14:textId="4C4EABB7" w:rsidR="005220D3" w:rsidRDefault="005220D3" w:rsidP="00322F56">
      <w:r>
        <w:tab/>
        <w:t>-turnCardsPerm(Card[13]): Cards played in the turn, no Card will be removed from this array, it will be used for show the turn Cards played. Hold 13 cards.</w:t>
      </w:r>
    </w:p>
    <w:p w14:paraId="011E6CF7" w14:textId="60DF7C92" w:rsidR="005220D3" w:rsidRDefault="005220D3" w:rsidP="00322F56"/>
    <w:p w14:paraId="78BACBAC" w14:textId="4EB02EF1" w:rsidR="005220D3" w:rsidRDefault="000F0791" w:rsidP="000F0791">
      <w:pPr>
        <w:pStyle w:val="Heading2"/>
      </w:pPr>
      <w:bookmarkStart w:id="8" w:name="_Toc502833508"/>
      <w:r>
        <w:t>Game</w:t>
      </w:r>
      <w:bookmarkEnd w:id="8"/>
    </w:p>
    <w:p w14:paraId="5805C25E" w14:textId="6E0FC756" w:rsidR="000F0791" w:rsidRDefault="000F0791" w:rsidP="000F0791">
      <w:r>
        <w:tab/>
      </w:r>
      <w:r w:rsidR="005335AD">
        <w:t>Store data for 1 game, there is only 1 Game referred on all the time in the program. When creating a new Game, a unique name must be assigned by the user, games are stored in different files where the file name is the name of the Game and there is another file with all the names of the games saved.</w:t>
      </w:r>
    </w:p>
    <w:p w14:paraId="6E5F2D18" w14:textId="224975E6" w:rsidR="005335AD" w:rsidRDefault="005335AD" w:rsidP="005335AD">
      <w:pPr>
        <w:pStyle w:val="Subtitle"/>
      </w:pPr>
      <w:r>
        <w:t>Members definition</w:t>
      </w:r>
    </w:p>
    <w:p w14:paraId="773CADD3" w14:textId="3EF59E9F" w:rsidR="005335AD" w:rsidRDefault="005335AD" w:rsidP="005335AD">
      <w:r>
        <w:tab/>
        <w:t>-name(char[30]): String that hold the name of the game which must be assigned by the user.</w:t>
      </w:r>
    </w:p>
    <w:p w14:paraId="6FD31B51" w14:textId="6592FF39" w:rsidR="005335AD" w:rsidRDefault="005335AD" w:rsidP="005335AD">
      <w:r>
        <w:lastRenderedPageBreak/>
        <w:tab/>
        <w:t xml:space="preserve">-turnNum(int): </w:t>
      </w:r>
      <w:r w:rsidR="00764011">
        <w:t>From 0 to 12, 1 will be added when show turn to user(1-13), is the actual turn on which the game is. Will be 13 when the game is over.</w:t>
      </w:r>
    </w:p>
    <w:p w14:paraId="5356285D" w14:textId="62E3E853" w:rsidR="00764011" w:rsidRDefault="00764011" w:rsidP="005335AD">
      <w:r>
        <w:tab/>
        <w:t>-pointOnHold(int): Rolled over points, if there are any, will be 0 if there are not.</w:t>
      </w:r>
    </w:p>
    <w:p w14:paraId="5C54A58C" w14:textId="6160F1AE" w:rsidR="00764011" w:rsidRDefault="00764011" w:rsidP="005335AD">
      <w:r>
        <w:tab/>
        <w:t>-numberOfPlayers(int): From 2-10, total of players in the game. This value is chosen by the user when a new game is created.</w:t>
      </w:r>
    </w:p>
    <w:p w14:paraId="04879E6A" w14:textId="71F7E06D" w:rsidR="00764011" w:rsidRDefault="00764011" w:rsidP="005335AD">
      <w:r>
        <w:tab/>
        <w:t xml:space="preserve">-turns(Turn[13]): </w:t>
      </w:r>
      <w:r w:rsidR="0072744A">
        <w:t>Array of Turn, 13 turns with data of each turn.</w:t>
      </w:r>
    </w:p>
    <w:p w14:paraId="4D69B19A" w14:textId="6F93C0C7" w:rsidR="0072744A" w:rsidRDefault="0072744A" w:rsidP="005335AD">
      <w:r>
        <w:tab/>
        <w:t>-players(Player[10]): Array of players, will store data for each player, from 2 to 10, if there are less than 10 players, the remaining players will be left undefined.</w:t>
      </w:r>
    </w:p>
    <w:p w14:paraId="1257932C" w14:textId="77777777" w:rsidR="0072744A" w:rsidRPr="000F0791" w:rsidRDefault="0072744A" w:rsidP="005335AD"/>
    <w:p w14:paraId="1FD05DCA" w14:textId="545E269B" w:rsidR="005220D3" w:rsidRDefault="005220D3" w:rsidP="00322F56"/>
    <w:p w14:paraId="3AFBDA6E" w14:textId="77777777" w:rsidR="005220D3" w:rsidRPr="00322F56" w:rsidRDefault="005220D3" w:rsidP="00322F56"/>
    <w:p w14:paraId="41148F4B" w14:textId="59EC17E5" w:rsidR="003E7FB2" w:rsidRPr="003E7FB2" w:rsidRDefault="003E7FB2" w:rsidP="003E7FB2">
      <w:r>
        <w:tab/>
      </w:r>
    </w:p>
    <w:p w14:paraId="6DED81DB" w14:textId="77777777" w:rsidR="00C913A4" w:rsidRDefault="00C913A4" w:rsidP="00C913A4">
      <w:pPr>
        <w:pStyle w:val="Heading1"/>
      </w:pPr>
      <w:bookmarkStart w:id="9" w:name="_Toc502705237"/>
      <w:bookmarkStart w:id="10" w:name="_Toc502833509"/>
      <w:r>
        <w:t>Functions</w:t>
      </w:r>
      <w:bookmarkEnd w:id="9"/>
      <w:bookmarkEnd w:id="10"/>
    </w:p>
    <w:p w14:paraId="4B9BA2C6" w14:textId="40D5E620" w:rsidR="00C913A4" w:rsidRDefault="00C913A4" w:rsidP="00C913A4">
      <w:pPr>
        <w:pStyle w:val="Subtitle"/>
        <w:rPr>
          <w:rStyle w:val="SubtleEmphasis"/>
        </w:rPr>
      </w:pPr>
    </w:p>
    <w:p w14:paraId="68EA2334" w14:textId="77777777" w:rsidR="0001562B" w:rsidRDefault="0001562B" w:rsidP="00C913A4">
      <w:pPr>
        <w:pStyle w:val="Subtitle"/>
        <w:rPr>
          <w:rStyle w:val="SubtleEmphasis"/>
        </w:rPr>
      </w:pPr>
    </w:p>
    <w:p w14:paraId="637FB98C" w14:textId="71F1175F" w:rsidR="00392D4C" w:rsidRDefault="00392D4C" w:rsidP="00392D4C">
      <w:pPr>
        <w:pStyle w:val="Heading2"/>
      </w:pPr>
      <w:bookmarkStart w:id="11" w:name="_Toc502833510"/>
      <w:r>
        <w:t>displayCard(Card card) – void</w:t>
      </w:r>
      <w:bookmarkEnd w:id="11"/>
    </w:p>
    <w:p w14:paraId="66EAE59C" w14:textId="75550087" w:rsidR="00392D4C" w:rsidRDefault="00392D4C" w:rsidP="00392D4C"/>
    <w:p w14:paraId="590222E4" w14:textId="5E70A7D7" w:rsidR="00392D4C" w:rsidRDefault="00392D4C" w:rsidP="00392D4C">
      <w:r>
        <w:tab/>
        <w:t xml:space="preserve">Take a card as argument and display </w:t>
      </w:r>
      <w:r w:rsidR="003A73E9">
        <w:t>that</w:t>
      </w:r>
      <w:r>
        <w:t xml:space="preserve"> card value and suit in the console using the function “printf”. Card is show as “value-Suit”, example =  A-H.</w:t>
      </w:r>
    </w:p>
    <w:p w14:paraId="22E3D4A0" w14:textId="6C37BB33" w:rsidR="003F04DB" w:rsidRDefault="003F04DB" w:rsidP="00392D4C"/>
    <w:p w14:paraId="311574B6" w14:textId="77777777" w:rsidR="0001562B" w:rsidRPr="00392D4C" w:rsidRDefault="0001562B" w:rsidP="00392D4C"/>
    <w:p w14:paraId="2A9F49BD" w14:textId="4965365F" w:rsidR="0072744A" w:rsidRPr="0001562B" w:rsidRDefault="0072744A" w:rsidP="0001562B">
      <w:pPr>
        <w:pStyle w:val="Heading2"/>
        <w:rPr>
          <w:rStyle w:val="SubtleEmphasis"/>
          <w:i w:val="0"/>
        </w:rPr>
      </w:pPr>
      <w:bookmarkStart w:id="12" w:name="_Toc502833511"/>
      <w:r w:rsidRPr="0001562B">
        <w:rPr>
          <w:rStyle w:val="SubtleEmphasis"/>
          <w:i w:val="0"/>
        </w:rPr>
        <w:t>createDeck(Card deck[])</w:t>
      </w:r>
      <w:r w:rsidR="00392D4C" w:rsidRPr="0001562B">
        <w:rPr>
          <w:rStyle w:val="SubtleEmphasis"/>
          <w:i w:val="0"/>
        </w:rPr>
        <w:t xml:space="preserve"> - void</w:t>
      </w:r>
      <w:bookmarkEnd w:id="12"/>
    </w:p>
    <w:p w14:paraId="33E3FA63" w14:textId="653D6E60" w:rsidR="00392D4C" w:rsidRDefault="00392D4C" w:rsidP="00392D4C"/>
    <w:p w14:paraId="73BCEB50" w14:textId="5494C2C5" w:rsidR="00767C6E" w:rsidRDefault="00392D4C" w:rsidP="00392D4C">
      <w:r>
        <w:tab/>
      </w:r>
      <w:r w:rsidR="00767C6E">
        <w:t>Takes an array of cards as argument which must be of size 156(pointer ), the same array is filled with the cards.</w:t>
      </w:r>
    </w:p>
    <w:p w14:paraId="68EB328F" w14:textId="44132DD9" w:rsidR="00392D4C" w:rsidRDefault="00767C6E" w:rsidP="00767C6E">
      <w:pPr>
        <w:ind w:firstLine="720"/>
      </w:pPr>
      <w:r>
        <w:t xml:space="preserve">Fill the deck </w:t>
      </w:r>
      <w:r w:rsidR="00AE48C8">
        <w:t>with 156</w:t>
      </w:r>
      <w:r>
        <w:t xml:space="preserve"> cards, first create a subDesck of 52 cards(like a normal deck) and then using that deck fills the deck[].</w:t>
      </w:r>
    </w:p>
    <w:p w14:paraId="2ED2AC6F" w14:textId="2FED6457" w:rsidR="003F04DB" w:rsidRDefault="003F04DB" w:rsidP="00767C6E">
      <w:pPr>
        <w:ind w:firstLine="720"/>
      </w:pPr>
    </w:p>
    <w:p w14:paraId="412F17AD" w14:textId="77777777" w:rsidR="0001562B" w:rsidRDefault="0001562B" w:rsidP="00767C6E">
      <w:pPr>
        <w:ind w:firstLine="720"/>
      </w:pPr>
    </w:p>
    <w:p w14:paraId="52F9E78A" w14:textId="7380B91B" w:rsidR="00AE48C8" w:rsidRDefault="00AE48C8" w:rsidP="00AE48C8">
      <w:pPr>
        <w:pStyle w:val="Heading2"/>
      </w:pPr>
      <w:bookmarkStart w:id="13" w:name="_Toc502833512"/>
      <w:r>
        <w:lastRenderedPageBreak/>
        <w:t>dealCards(Player players[], Card fullDeck[], int numOfPlayers)-void</w:t>
      </w:r>
      <w:bookmarkEnd w:id="13"/>
    </w:p>
    <w:p w14:paraId="2C4A474E" w14:textId="204C61FA" w:rsidR="00AE48C8" w:rsidRDefault="00AE48C8" w:rsidP="00AE48C8">
      <w:r>
        <w:tab/>
        <w:t xml:space="preserve">Deal cards from “fullDeck” to </w:t>
      </w:r>
      <w:r w:rsidR="00DD29F0">
        <w:t>p</w:t>
      </w:r>
      <w:r>
        <w:t>layer</w:t>
      </w:r>
      <w:r w:rsidR="00DD29F0">
        <w:t>s[0-numOfPlayers]</w:t>
      </w:r>
      <w:r>
        <w:t>-&gt;hand</w:t>
      </w:r>
      <w:r w:rsidR="00DD29F0">
        <w:t>. First create “shuffledDeck” using “fullDeck”, then deal the cards to each player in the parameter array players[] using the parameter numOfPlayers which is the number of players in the game.</w:t>
      </w:r>
    </w:p>
    <w:p w14:paraId="5CC06C39" w14:textId="77777777" w:rsidR="00DD29F0" w:rsidRPr="00AE48C8" w:rsidRDefault="00DD29F0" w:rsidP="00AE48C8"/>
    <w:p w14:paraId="5D2538AC" w14:textId="77777777" w:rsidR="00767C6E" w:rsidRDefault="00767C6E" w:rsidP="00392D4C"/>
    <w:p w14:paraId="0832F988" w14:textId="2931A51B" w:rsidR="00392D4C" w:rsidRDefault="003F04DB" w:rsidP="003F04DB">
      <w:pPr>
        <w:pStyle w:val="Heading2"/>
      </w:pPr>
      <w:bookmarkStart w:id="14" w:name="_Toc502833513"/>
      <w:r>
        <w:t>displayPlayerCards(Player player)-void</w:t>
      </w:r>
      <w:bookmarkEnd w:id="14"/>
    </w:p>
    <w:p w14:paraId="7097C99C" w14:textId="55FA7A7A" w:rsidR="003F04DB" w:rsidRDefault="003F04DB" w:rsidP="003F04DB"/>
    <w:p w14:paraId="053981E0" w14:textId="3602DEA7" w:rsidR="003F04DB" w:rsidRPr="003F04DB" w:rsidRDefault="003F04DB" w:rsidP="003F04DB">
      <w:r>
        <w:tab/>
        <w:t>Display the cards of the players excluding those that have been used(null cards with value of 0).Also display the position/value of the card for the user to pick one.</w:t>
      </w:r>
    </w:p>
    <w:p w14:paraId="3B341BB9" w14:textId="26870020" w:rsidR="0072744A" w:rsidRDefault="0072744A" w:rsidP="0072744A"/>
    <w:p w14:paraId="241CA491" w14:textId="77777777" w:rsidR="0001562B" w:rsidRDefault="0001562B" w:rsidP="0072744A"/>
    <w:p w14:paraId="72DCD257" w14:textId="3BBB6365" w:rsidR="0072744A" w:rsidRDefault="001F4086" w:rsidP="001F4086">
      <w:pPr>
        <w:pStyle w:val="Heading2"/>
      </w:pPr>
      <w:bookmarkStart w:id="15" w:name="_Toc502833514"/>
      <w:r>
        <w:t>displayCardsTurn(Card cards[])-void</w:t>
      </w:r>
      <w:bookmarkEnd w:id="15"/>
    </w:p>
    <w:p w14:paraId="1EE0FB41" w14:textId="25104B34" w:rsidR="001F4086" w:rsidRDefault="001F4086" w:rsidP="001F4086">
      <w:r>
        <w:tab/>
      </w:r>
    </w:p>
    <w:p w14:paraId="0EC3DF6C" w14:textId="22943CF7" w:rsidR="00622926" w:rsidRDefault="001F4086" w:rsidP="001F4086">
      <w:r>
        <w:tab/>
        <w:t xml:space="preserve">Display an array of cards, used to display the </w:t>
      </w:r>
      <w:r w:rsidR="00622926">
        <w:t>cards played for each player on each turn. Display cards until Null card is encounter or reach the maximum(13).</w:t>
      </w:r>
    </w:p>
    <w:p w14:paraId="2BF383BB" w14:textId="0CF674E3" w:rsidR="0001562B" w:rsidRDefault="0001562B" w:rsidP="001F4086"/>
    <w:p w14:paraId="65EED99E" w14:textId="77777777" w:rsidR="0001562B" w:rsidRDefault="0001562B" w:rsidP="001F4086"/>
    <w:p w14:paraId="61454135" w14:textId="77777777" w:rsidR="00622926" w:rsidRDefault="00622926" w:rsidP="00622926">
      <w:pPr>
        <w:pStyle w:val="Heading2"/>
      </w:pPr>
      <w:bookmarkStart w:id="16" w:name="_Toc502833515"/>
      <w:r>
        <w:t>calculateWinner(Card turnCardsTemp[], int numOfPlayers)-int</w:t>
      </w:r>
      <w:bookmarkEnd w:id="16"/>
    </w:p>
    <w:p w14:paraId="7D21D291" w14:textId="25DEB4FD" w:rsidR="001F4086" w:rsidRDefault="00622926" w:rsidP="001F4086">
      <w:r>
        <w:t xml:space="preserve"> </w:t>
      </w:r>
    </w:p>
    <w:p w14:paraId="6BD208BA" w14:textId="44702DC4" w:rsidR="00622926" w:rsidRDefault="00622926" w:rsidP="001F4086">
      <w:r>
        <w:tab/>
        <w:t>Used for calculate the winner of each turn, will return the player number of the winner or -1 if there is no winner. First parameter must be Game-&gt;Turn[x]-&gt;turnCardsTemp[], repeated cards will be replaced by null card and then the higher card value will be found, if found will return the position of that value.</w:t>
      </w:r>
    </w:p>
    <w:p w14:paraId="1E98A30E" w14:textId="43BB91E6" w:rsidR="00622926" w:rsidRDefault="00622926" w:rsidP="001F4086"/>
    <w:p w14:paraId="0DD90F68" w14:textId="77777777" w:rsidR="0001562B" w:rsidRDefault="0001562B" w:rsidP="001F4086"/>
    <w:p w14:paraId="46E35A1C" w14:textId="60426E1F" w:rsidR="00622926" w:rsidRDefault="00622926" w:rsidP="00622926">
      <w:pPr>
        <w:pStyle w:val="Heading2"/>
      </w:pPr>
      <w:bookmarkStart w:id="17" w:name="_Toc502833516"/>
      <w:r>
        <w:lastRenderedPageBreak/>
        <w:t>calculatePoint</w:t>
      </w:r>
      <w:r w:rsidR="007F7723">
        <w:t>(Card turnCardsTemp[], int NumOfPlayers)-int</w:t>
      </w:r>
      <w:bookmarkEnd w:id="17"/>
    </w:p>
    <w:p w14:paraId="6F87929F" w14:textId="572AC5BC" w:rsidR="007F7723" w:rsidRDefault="007F7723" w:rsidP="007F7723"/>
    <w:p w14:paraId="1EF09F3B" w14:textId="692B1D0A" w:rsidR="007F7723" w:rsidRDefault="007F7723" w:rsidP="007F7723">
      <w:r>
        <w:tab/>
        <w:t>Return the total sum of the values of the card in the first parameter array as an int.</w:t>
      </w:r>
    </w:p>
    <w:p w14:paraId="3605FD86" w14:textId="5C31223E" w:rsidR="007F7723" w:rsidRDefault="007F7723" w:rsidP="007F7723"/>
    <w:p w14:paraId="63FB834E" w14:textId="77777777" w:rsidR="0001562B" w:rsidRDefault="0001562B" w:rsidP="007F7723"/>
    <w:p w14:paraId="5236001C" w14:textId="5067FF3B" w:rsidR="007F7723" w:rsidRDefault="007F7723" w:rsidP="007F7723">
      <w:pPr>
        <w:pStyle w:val="Heading2"/>
      </w:pPr>
      <w:bookmarkStart w:id="18" w:name="_Toc502833517"/>
      <w:r>
        <w:t>createNewGame(Game *game)-void</w:t>
      </w:r>
      <w:bookmarkEnd w:id="18"/>
    </w:p>
    <w:p w14:paraId="1F3C45AE" w14:textId="4542A40C" w:rsidR="007F7723" w:rsidRDefault="007F7723" w:rsidP="007F7723"/>
    <w:p w14:paraId="289C285E" w14:textId="45CA24FB" w:rsidR="007F7723" w:rsidRDefault="007F7723" w:rsidP="007F7723">
      <w:r>
        <w:tab/>
        <w:t xml:space="preserve">Create a new game using </w:t>
      </w:r>
      <w:r w:rsidR="007E47AC">
        <w:t>the game pointer parameter, user inputs</w:t>
      </w:r>
      <w:r>
        <w:t xml:space="preserve"> (game name and number of players)</w:t>
      </w:r>
      <w:r w:rsidR="007E47AC">
        <w:t xml:space="preserve"> and functions(“createDeck()”, “dealCards()” and “checkCards()”).</w:t>
      </w:r>
    </w:p>
    <w:p w14:paraId="65C1E6ED" w14:textId="3C771C98" w:rsidR="007F7723" w:rsidRDefault="007F7723" w:rsidP="007F7723">
      <w:r>
        <w:tab/>
        <w:t xml:space="preserve">First input game name and number of player from user, then initiate required  values and </w:t>
      </w:r>
      <w:r w:rsidR="007E47AC">
        <w:t>then create a deck using the functions . When creating the deck and dealing card checks it the deal is correct(each player have at least one card of each suit)using the function “checkCards()”.</w:t>
      </w:r>
    </w:p>
    <w:p w14:paraId="4090C6B0" w14:textId="33B27AC7" w:rsidR="007E47AC" w:rsidRDefault="007E47AC" w:rsidP="007F7723"/>
    <w:p w14:paraId="611CE135" w14:textId="77777777" w:rsidR="0001562B" w:rsidRDefault="0001562B" w:rsidP="007F7723"/>
    <w:p w14:paraId="4ABB9322" w14:textId="5FF880DE" w:rsidR="007E47AC" w:rsidRDefault="007E47AC" w:rsidP="007E47AC">
      <w:pPr>
        <w:pStyle w:val="Heading2"/>
      </w:pPr>
      <w:bookmarkStart w:id="19" w:name="_Toc502833518"/>
      <w:r>
        <w:t>displayGameStats(Game game)</w:t>
      </w:r>
      <w:bookmarkEnd w:id="19"/>
    </w:p>
    <w:p w14:paraId="5B74B916" w14:textId="0F1007F7" w:rsidR="007E47AC" w:rsidRDefault="007E47AC" w:rsidP="007E47AC"/>
    <w:p w14:paraId="750E3910" w14:textId="26D06B43" w:rsidR="007E47AC" w:rsidRDefault="007E47AC" w:rsidP="007E47AC">
      <w:r>
        <w:tab/>
        <w:t xml:space="preserve">Display basic stats of the parameter game: number of players, actual turn, rolled over points and </w:t>
      </w:r>
      <w:r w:rsidR="00736337">
        <w:t>scores (</w:t>
      </w:r>
      <w:r>
        <w:t>using displayAllPlayersPoints() function).</w:t>
      </w:r>
    </w:p>
    <w:p w14:paraId="05FDE50F" w14:textId="220F75E0" w:rsidR="007E47AC" w:rsidRDefault="007E47AC" w:rsidP="007E47AC"/>
    <w:p w14:paraId="4629CA32" w14:textId="77777777" w:rsidR="0001562B" w:rsidRDefault="0001562B" w:rsidP="007E47AC"/>
    <w:p w14:paraId="07D32997" w14:textId="5AA5408E" w:rsidR="007E47AC" w:rsidRDefault="007E47AC" w:rsidP="007E47AC">
      <w:pPr>
        <w:pStyle w:val="Heading2"/>
      </w:pPr>
      <w:bookmarkStart w:id="20" w:name="_Toc502833519"/>
      <w:r>
        <w:t>playGame(Game *game) – void</w:t>
      </w:r>
      <w:bookmarkEnd w:id="20"/>
    </w:p>
    <w:p w14:paraId="33F09AC1" w14:textId="2C6B8AA1" w:rsidR="007E47AC" w:rsidRDefault="007E47AC" w:rsidP="007E47AC"/>
    <w:p w14:paraId="34B20E8B" w14:textId="67E2BEB4" w:rsidR="007E47AC" w:rsidRDefault="007E47AC" w:rsidP="007E47AC">
      <w:r>
        <w:tab/>
        <w:t>Function where the game happens, is call with the Game pointer that have been load</w:t>
      </w:r>
      <w:r w:rsidR="00076F65">
        <w:t xml:space="preserve"> or created</w:t>
      </w:r>
      <w:r>
        <w:t xml:space="preserve">, work with new games or with games that are at mid stage </w:t>
      </w:r>
      <w:r w:rsidR="00525870">
        <w:t>.</w:t>
      </w:r>
    </w:p>
    <w:p w14:paraId="5562463E" w14:textId="14B0F3FD" w:rsidR="007E47AC" w:rsidRDefault="007E47AC" w:rsidP="007E47AC">
      <w:r>
        <w:tab/>
        <w:t>Use a “big” while loop</w:t>
      </w:r>
      <w:r w:rsidR="00076F65">
        <w:t xml:space="preserve">, one loop represents one turn, </w:t>
      </w:r>
      <w:r>
        <w:t xml:space="preserve">will run until </w:t>
      </w:r>
      <w:r w:rsidR="00076F65">
        <w:t>the variable “gameIsOn” is modified. Inside this loop there is a for loop which will run one time for each player. After each itineration of the “big” while loop the program will ask the user if they want to play the next turn or save the game or if the game is over will show the game stats.</w:t>
      </w:r>
    </w:p>
    <w:p w14:paraId="638CE595" w14:textId="7FCC97B7" w:rsidR="00076F65" w:rsidRDefault="00076F65" w:rsidP="00076F65">
      <w:pPr>
        <w:pStyle w:val="Heading2"/>
      </w:pPr>
      <w:bookmarkStart w:id="21" w:name="_Toc502833520"/>
      <w:r>
        <w:lastRenderedPageBreak/>
        <w:t>saveGame(Game game)-void</w:t>
      </w:r>
      <w:bookmarkEnd w:id="21"/>
    </w:p>
    <w:p w14:paraId="66E545CF" w14:textId="5FEA8140" w:rsidR="00076F65" w:rsidRDefault="00076F65" w:rsidP="00076F65"/>
    <w:p w14:paraId="426D5DF9" w14:textId="289DB281" w:rsidR="00076F65" w:rsidRDefault="00076F65" w:rsidP="00076F65">
      <w:r>
        <w:tab/>
        <w:t>Save the game to a file with the same name of the game parameter and using the FIlE_EXTENSION constant.</w:t>
      </w:r>
    </w:p>
    <w:p w14:paraId="44D5D8C7" w14:textId="1CE57540" w:rsidR="00076F65" w:rsidRDefault="00076F65" w:rsidP="00076F65">
      <w:r>
        <w:tab/>
        <w:t>First check if the game is all ready saved, if is not add the name to the file that store all games names.</w:t>
      </w:r>
    </w:p>
    <w:p w14:paraId="29CFDADD" w14:textId="6AF2D1A0" w:rsidR="00076F65" w:rsidRDefault="00076F65" w:rsidP="00076F65">
      <w:r>
        <w:tab/>
        <w:t>It can be use with games in any stage and can save games that are ready saved, when this happens the file will be re-</w:t>
      </w:r>
      <w:r w:rsidR="00293043">
        <w:t>write</w:t>
      </w:r>
      <w:r>
        <w:t>.</w:t>
      </w:r>
    </w:p>
    <w:p w14:paraId="0F4ED3F0" w14:textId="3105E43A" w:rsidR="00293043" w:rsidRDefault="00293043" w:rsidP="00076F65"/>
    <w:p w14:paraId="4A114AAE" w14:textId="77777777" w:rsidR="0001562B" w:rsidRDefault="0001562B" w:rsidP="00076F65"/>
    <w:p w14:paraId="2F6FCC6C" w14:textId="3642FCD3" w:rsidR="00293043" w:rsidRDefault="00293043" w:rsidP="00293043">
      <w:pPr>
        <w:pStyle w:val="Heading2"/>
      </w:pPr>
      <w:bookmarkStart w:id="22" w:name="_Toc502833521"/>
      <w:r>
        <w:t>loadGame(Game *game, char gameNameParameter[])-void</w:t>
      </w:r>
      <w:bookmarkEnd w:id="22"/>
    </w:p>
    <w:p w14:paraId="42E9EDDD" w14:textId="0CEC00AE" w:rsidR="00293043" w:rsidRDefault="00293043" w:rsidP="00293043"/>
    <w:p w14:paraId="54E2BF45" w14:textId="23EAD031" w:rsidR="00293043" w:rsidRDefault="00293043" w:rsidP="00293043">
      <w:r>
        <w:tab/>
        <w:t>Load a game using the game name string parameter(gameNameParameter[])), and modified the Game parameter.</w:t>
      </w:r>
      <w:r w:rsidR="004A04B8">
        <w:t xml:space="preserve"> Follow the same structure used for the function saveGame().</w:t>
      </w:r>
    </w:p>
    <w:p w14:paraId="02419AE8" w14:textId="7D11A927" w:rsidR="004A04B8" w:rsidRDefault="004A04B8" w:rsidP="00293043"/>
    <w:p w14:paraId="29932698" w14:textId="77777777" w:rsidR="0001562B" w:rsidRDefault="0001562B" w:rsidP="00293043"/>
    <w:p w14:paraId="3E9A877C" w14:textId="41C058BF" w:rsidR="004A04B8" w:rsidRDefault="004A04B8" w:rsidP="004A04B8">
      <w:pPr>
        <w:pStyle w:val="Heading2"/>
      </w:pPr>
      <w:bookmarkStart w:id="23" w:name="_Toc502833522"/>
      <w:r>
        <w:t>addGameName(char gameName[])-void</w:t>
      </w:r>
      <w:bookmarkEnd w:id="23"/>
    </w:p>
    <w:p w14:paraId="0B1980F7" w14:textId="02C38D05" w:rsidR="004A04B8" w:rsidRDefault="004A04B8" w:rsidP="004A04B8"/>
    <w:p w14:paraId="4FF99BCD" w14:textId="131614C3" w:rsidR="004A04B8" w:rsidRDefault="004A04B8" w:rsidP="00927F94">
      <w:r>
        <w:tab/>
        <w:t>Add a game name to the file gameStr.dat where all the games names are save. It will append the new name to the file.</w:t>
      </w:r>
    </w:p>
    <w:p w14:paraId="5127381B" w14:textId="0C11DC54" w:rsidR="0001562B" w:rsidRDefault="0001562B" w:rsidP="00927F94"/>
    <w:p w14:paraId="243E28E2" w14:textId="77777777" w:rsidR="0001562B" w:rsidRDefault="0001562B" w:rsidP="00927F94"/>
    <w:p w14:paraId="069ECB47" w14:textId="656C769E" w:rsidR="004A04B8" w:rsidRDefault="004A04B8" w:rsidP="004A04B8">
      <w:pPr>
        <w:pStyle w:val="Heading2"/>
      </w:pPr>
      <w:bookmarkStart w:id="24" w:name="_Toc502833523"/>
      <w:r>
        <w:t>loadGameNames(char gameNamestrings[]][])-void</w:t>
      </w:r>
      <w:bookmarkEnd w:id="24"/>
    </w:p>
    <w:p w14:paraId="11DC7B6B" w14:textId="106CF728" w:rsidR="004A04B8" w:rsidRDefault="004A04B8" w:rsidP="004A04B8"/>
    <w:p w14:paraId="3F527540" w14:textId="54A7351A" w:rsidR="004A04B8" w:rsidRDefault="004A04B8" w:rsidP="004A04B8">
      <w:r>
        <w:tab/>
        <w:t>Load the game names saved on the gameStr.dat file to the array of string parameter.</w:t>
      </w:r>
    </w:p>
    <w:p w14:paraId="2DAD186A" w14:textId="56CDAF9F" w:rsidR="004A04B8" w:rsidRDefault="004A04B8" w:rsidP="004A04B8">
      <w:r>
        <w:tab/>
        <w:t xml:space="preserve">If the gameStr.dat file do not exist it will create the file, and add </w:t>
      </w:r>
      <w:r w:rsidR="00FA6090">
        <w:t>a “99999” for initiate the array if there are no names(this is used for show nothing when there are no games saved) and will have no use if there are names.</w:t>
      </w:r>
    </w:p>
    <w:p w14:paraId="29BFC11F" w14:textId="14809BA4" w:rsidR="00FA6090" w:rsidRDefault="00FA6090" w:rsidP="004A04B8">
      <w:r>
        <w:tab/>
        <w:t>End of the array of string  gameNameString[] will be mark with the value ”99999”.</w:t>
      </w:r>
    </w:p>
    <w:p w14:paraId="24DFA0B2" w14:textId="68D34F0C" w:rsidR="00FA6090" w:rsidRDefault="00FA6090" w:rsidP="004A04B8"/>
    <w:p w14:paraId="0D8C620B" w14:textId="611CE5B1" w:rsidR="00FA6090" w:rsidRDefault="00FA6090" w:rsidP="001140AC">
      <w:pPr>
        <w:pStyle w:val="Heading2"/>
      </w:pPr>
      <w:bookmarkStart w:id="25" w:name="_Toc502833524"/>
      <w:r>
        <w:t>displayGameNames</w:t>
      </w:r>
      <w:r w:rsidR="001140AC">
        <w:t>(char gameNamestring[][])-void</w:t>
      </w:r>
      <w:bookmarkEnd w:id="25"/>
    </w:p>
    <w:p w14:paraId="2CA4B136" w14:textId="46450F23" w:rsidR="001140AC" w:rsidRDefault="001140AC" w:rsidP="001140AC"/>
    <w:p w14:paraId="62627BF8" w14:textId="203B6BFD" w:rsidR="001140AC" w:rsidRDefault="001140AC" w:rsidP="001140AC">
      <w:r>
        <w:tab/>
        <w:t>Display the cards of the array of string parameter, if the first value of the array is the “99999” will prompt that there are no saved games, if is not will display names until “99999” is encounter.</w:t>
      </w:r>
    </w:p>
    <w:p w14:paraId="22AA9BEF" w14:textId="2133112C" w:rsidR="001140AC" w:rsidRDefault="001140AC" w:rsidP="001140AC"/>
    <w:p w14:paraId="3F2687AC" w14:textId="77777777" w:rsidR="0001562B" w:rsidRDefault="0001562B" w:rsidP="001140AC"/>
    <w:p w14:paraId="431E2E0C" w14:textId="447B3FA0" w:rsidR="001140AC" w:rsidRDefault="001140AC" w:rsidP="001140AC">
      <w:pPr>
        <w:pStyle w:val="Heading2"/>
      </w:pPr>
      <w:bookmarkStart w:id="26" w:name="_Toc502833525"/>
      <w:r>
        <w:t>getNamesStringLength(char gameNamesstring[][])-int</w:t>
      </w:r>
      <w:bookmarkEnd w:id="26"/>
    </w:p>
    <w:p w14:paraId="4744B624" w14:textId="6B301C9C" w:rsidR="001140AC" w:rsidRDefault="001140AC" w:rsidP="001140AC">
      <w:r>
        <w:tab/>
      </w:r>
    </w:p>
    <w:p w14:paraId="2FC68861" w14:textId="6DD2FB1B" w:rsidR="001140AC" w:rsidRDefault="001140AC" w:rsidP="001140AC">
      <w:r>
        <w:tab/>
      </w:r>
      <w:r w:rsidR="007D656C">
        <w:t>Return the length of the array parameter, that the number of games loaded. Will count the length using the end of array value(99999).</w:t>
      </w:r>
    </w:p>
    <w:p w14:paraId="51F83E02" w14:textId="5821D64B" w:rsidR="007D656C" w:rsidRDefault="007D656C" w:rsidP="001140AC"/>
    <w:p w14:paraId="2526F036" w14:textId="77777777" w:rsidR="0001562B" w:rsidRDefault="0001562B" w:rsidP="001140AC"/>
    <w:p w14:paraId="37973990" w14:textId="01CC1D2A" w:rsidR="007D656C" w:rsidRDefault="007D656C" w:rsidP="007D656C">
      <w:pPr>
        <w:pStyle w:val="Heading2"/>
      </w:pPr>
      <w:bookmarkStart w:id="27" w:name="_Toc502833526"/>
      <w:r>
        <w:t>checkIfNameExist(char gameName[],char gameNamestring[])-int</w:t>
      </w:r>
      <w:bookmarkEnd w:id="27"/>
    </w:p>
    <w:p w14:paraId="0E878317" w14:textId="4265C8EF" w:rsidR="007D656C" w:rsidRDefault="007D656C" w:rsidP="007D656C"/>
    <w:p w14:paraId="55DA43D4" w14:textId="3B235C49" w:rsidR="007D656C" w:rsidRDefault="007D656C" w:rsidP="007D656C">
      <w:r>
        <w:tab/>
        <w:t>Check if the first string parameter is on the second string array parameter, if it is will return the position, if there is not will return -1.</w:t>
      </w:r>
    </w:p>
    <w:p w14:paraId="569838FB" w14:textId="3825E587" w:rsidR="007D656C" w:rsidRDefault="007D656C" w:rsidP="007D656C"/>
    <w:p w14:paraId="20E349EE" w14:textId="77777777" w:rsidR="0001562B" w:rsidRDefault="0001562B" w:rsidP="007D656C"/>
    <w:p w14:paraId="3B319B58" w14:textId="31B38100" w:rsidR="007D656C" w:rsidRDefault="007D656C" w:rsidP="007D656C">
      <w:pPr>
        <w:pStyle w:val="Heading2"/>
      </w:pPr>
      <w:bookmarkStart w:id="28" w:name="_Toc502833527"/>
      <w:r>
        <w:t>clearConsole()-void</w:t>
      </w:r>
      <w:bookmarkEnd w:id="28"/>
    </w:p>
    <w:p w14:paraId="4E68A8AD" w14:textId="08E0DB94" w:rsidR="007D656C" w:rsidRDefault="007D656C" w:rsidP="007D656C"/>
    <w:p w14:paraId="355481DA" w14:textId="5F1FA80B" w:rsidR="007D656C" w:rsidRDefault="007D656C" w:rsidP="007D656C">
      <w:r>
        <w:tab/>
        <w:t>Remove any undesiring character on the stream.</w:t>
      </w:r>
      <w:r w:rsidR="00C96E14">
        <w:t xml:space="preserve"> Used after read and input.</w:t>
      </w:r>
    </w:p>
    <w:p w14:paraId="5C7EA056" w14:textId="41F9CF7B" w:rsidR="00C96E14" w:rsidRDefault="00C96E14" w:rsidP="007D656C"/>
    <w:p w14:paraId="279980D8" w14:textId="2408C381" w:rsidR="0001562B" w:rsidRDefault="0001562B" w:rsidP="007D656C"/>
    <w:p w14:paraId="7F40F19E" w14:textId="77777777" w:rsidR="0001562B" w:rsidRDefault="0001562B" w:rsidP="007D656C"/>
    <w:p w14:paraId="2ABE06BB" w14:textId="13326453" w:rsidR="00C96E14" w:rsidRDefault="00C96E14" w:rsidP="00C96E14">
      <w:pPr>
        <w:pStyle w:val="Heading2"/>
      </w:pPr>
      <w:bookmarkStart w:id="29" w:name="_Toc502833528"/>
      <w:r>
        <w:lastRenderedPageBreak/>
        <w:t>displayPointsOrdered(Game game)-void</w:t>
      </w:r>
      <w:bookmarkEnd w:id="29"/>
    </w:p>
    <w:p w14:paraId="0F3F815F" w14:textId="0A54141C" w:rsidR="00C96E14" w:rsidRDefault="00C96E14" w:rsidP="00C96E14"/>
    <w:p w14:paraId="56941E1C" w14:textId="3D5E76F5" w:rsidR="00C96E14" w:rsidRDefault="00C96E14" w:rsidP="00C96E14">
      <w:r>
        <w:tab/>
        <w:t>Display the score of all players after the game is done, will display scores in descending order(Winner at the top).</w:t>
      </w:r>
    </w:p>
    <w:p w14:paraId="6C066B05" w14:textId="5E742EF2" w:rsidR="00C96E14" w:rsidRDefault="00C96E14" w:rsidP="00C96E14"/>
    <w:p w14:paraId="2A39EAD5" w14:textId="40AF282E" w:rsidR="00C96E14" w:rsidRDefault="00C96E14" w:rsidP="00C96E14">
      <w:r>
        <w:t>shuffleCards(Card fullDeck1</w:t>
      </w:r>
      <w:r w:rsidR="00927F94">
        <w:t>[], Card sDeck[]</w:t>
      </w:r>
      <w:r>
        <w:t>)</w:t>
      </w:r>
      <w:r w:rsidR="00927F94">
        <w:t>-void</w:t>
      </w:r>
    </w:p>
    <w:p w14:paraId="166DE373" w14:textId="00F4FBD4" w:rsidR="00927F94" w:rsidRDefault="00927F94" w:rsidP="00927F94">
      <w:r>
        <w:tab/>
        <w:t>Shuffle cards of a deck, distribute in a random  way the cards from first parameter(fullDeck1) to the second parameter(sDeck). Both parameters must be and array of Cards of size 156.</w:t>
      </w:r>
    </w:p>
    <w:p w14:paraId="516DA1F2" w14:textId="77777777" w:rsidR="0001562B" w:rsidRDefault="0001562B" w:rsidP="00927F94"/>
    <w:p w14:paraId="5720A125" w14:textId="4275E148" w:rsidR="00927F94" w:rsidRDefault="00927F94" w:rsidP="00927F94">
      <w:pPr>
        <w:pStyle w:val="Heading2"/>
      </w:pPr>
      <w:bookmarkStart w:id="30" w:name="_Toc502833529"/>
      <w:r>
        <w:t>checkCards(Player players[],int numberOfPlayers)-int</w:t>
      </w:r>
      <w:bookmarkEnd w:id="30"/>
    </w:p>
    <w:p w14:paraId="68AFAB92" w14:textId="3F846442" w:rsidR="00927F94" w:rsidRDefault="00927F94" w:rsidP="00927F94"/>
    <w:p w14:paraId="55071290" w14:textId="6B38D4AD" w:rsidR="00927F94" w:rsidRPr="00927F94" w:rsidRDefault="00927F94" w:rsidP="00927F94">
      <w:r>
        <w:tab/>
        <w:t xml:space="preserve">Check if each player in the first parameter array have at least one card of each suit, if they have will return 1 </w:t>
      </w:r>
      <w:r w:rsidR="0001562B">
        <w:t>if not</w:t>
      </w:r>
      <w:r>
        <w:t xml:space="preserve"> will return 0.</w:t>
      </w:r>
    </w:p>
    <w:p w14:paraId="187435E0" w14:textId="48D9C487" w:rsidR="007D656C" w:rsidRDefault="007D656C" w:rsidP="007D656C"/>
    <w:p w14:paraId="65554522" w14:textId="77777777" w:rsidR="007D656C" w:rsidRPr="007D656C" w:rsidRDefault="007D656C" w:rsidP="007D656C"/>
    <w:p w14:paraId="67C13F1F" w14:textId="79E72750" w:rsidR="00FA6090" w:rsidRDefault="00FA6090" w:rsidP="004A04B8">
      <w:r>
        <w:tab/>
      </w:r>
    </w:p>
    <w:p w14:paraId="6B6E2EB3" w14:textId="0430BCE8" w:rsidR="004A04B8" w:rsidRPr="004A04B8" w:rsidRDefault="00525870" w:rsidP="00BA1747">
      <w:pPr>
        <w:pStyle w:val="Heading2"/>
      </w:pPr>
      <w:bookmarkStart w:id="31" w:name="_Toc502833530"/>
      <w:r>
        <w:t>m</w:t>
      </w:r>
      <w:r w:rsidR="00A0304C">
        <w:t>ain()</w:t>
      </w:r>
      <w:r w:rsidR="00BA1747">
        <w:t>-void</w:t>
      </w:r>
      <w:bookmarkEnd w:id="31"/>
    </w:p>
    <w:p w14:paraId="300BE6AF" w14:textId="77777777" w:rsidR="004A04B8" w:rsidRDefault="004A04B8" w:rsidP="00293043"/>
    <w:p w14:paraId="6E7B797B" w14:textId="555B9AC1" w:rsidR="00293043" w:rsidRDefault="00293043" w:rsidP="00293043">
      <w:r>
        <w:tab/>
      </w:r>
      <w:r w:rsidR="00525870">
        <w:t>Starting point of the program, Game structure is declared and initiated and an array with the name of the games saved, that basically of the data that the game need(adding each file with the data of each game saved).</w:t>
      </w:r>
    </w:p>
    <w:p w14:paraId="364CB016" w14:textId="2A534CAF" w:rsidR="00525870" w:rsidRDefault="00525870" w:rsidP="00293043">
      <w:r>
        <w:tab/>
        <w:t>First the game have 3 options: new game, load game and exit, those 3 options are selected using a switch statement and the program run a while loop until the user select exit.</w:t>
      </w:r>
    </w:p>
    <w:p w14:paraId="5BFE97E0" w14:textId="28988745" w:rsidR="00525870" w:rsidRDefault="009212DE" w:rsidP="00293043">
      <w:r>
        <w:tab/>
        <w:t>If the user chose the option create new game, the function createNewGame is call and after the function playGame(), both use the Game structure(there is only one Game structure all the time in the program).</w:t>
      </w:r>
    </w:p>
    <w:p w14:paraId="7E8A226D" w14:textId="78918064" w:rsidR="009212DE" w:rsidRDefault="009212DE" w:rsidP="00293043">
      <w:r>
        <w:tab/>
        <w:t>If the load game option is selected the user will be prompt with all the games available (using displayGameNames()), then the game will be loaded using loadGame() for after call playGame();</w:t>
      </w:r>
    </w:p>
    <w:p w14:paraId="2F1887B3" w14:textId="77777777" w:rsidR="009212DE" w:rsidRPr="00293043" w:rsidRDefault="009212DE" w:rsidP="00293043"/>
    <w:p w14:paraId="76738092" w14:textId="70AB6017" w:rsidR="00293043" w:rsidRDefault="00293043" w:rsidP="00076F65"/>
    <w:p w14:paraId="79923ABA" w14:textId="1817590F" w:rsidR="00B47E25" w:rsidRDefault="00B47E25" w:rsidP="00B47E25">
      <w:pPr>
        <w:pStyle w:val="Heading1"/>
      </w:pPr>
      <w:r>
        <w:tab/>
        <w:t>Game Flow</w:t>
      </w:r>
    </w:p>
    <w:p w14:paraId="52C04620" w14:textId="48085526" w:rsidR="00B47E25" w:rsidRDefault="00B47E25" w:rsidP="00B47E25"/>
    <w:p w14:paraId="02B75D23" w14:textId="77777777" w:rsidR="0001562B" w:rsidRDefault="0001562B" w:rsidP="00B47E25"/>
    <w:p w14:paraId="7D6EAFFA" w14:textId="0852F078" w:rsidR="001A6598" w:rsidRDefault="001A6598" w:rsidP="001A6598">
      <w:pPr>
        <w:pStyle w:val="Heading2"/>
      </w:pPr>
      <w:r>
        <w:t>Display a card</w:t>
      </w:r>
    </w:p>
    <w:p w14:paraId="70DFE36A" w14:textId="77777777" w:rsidR="001A6598" w:rsidRPr="001A6598" w:rsidRDefault="001A6598" w:rsidP="001A6598"/>
    <w:p w14:paraId="6FAB7584" w14:textId="4E7808B6" w:rsidR="001A6598" w:rsidRDefault="001A6598" w:rsidP="00B47E25">
      <w:r>
        <w:tab/>
        <w:t xml:space="preserve">Cards structs have 2 members (value and suit), they are displayed calling the function displayCard(), which will reamplace the value for the corresponding letter when needed (14 for A). </w:t>
      </w:r>
    </w:p>
    <w:p w14:paraId="423EE32B" w14:textId="77777777" w:rsidR="001A6598" w:rsidRDefault="001A6598" w:rsidP="00B47E25"/>
    <w:p w14:paraId="098D11E5" w14:textId="15D08FB3" w:rsidR="00B47E25" w:rsidRDefault="00B47E25" w:rsidP="00B47E25">
      <w:pPr>
        <w:pStyle w:val="Heading2"/>
      </w:pPr>
      <w:r>
        <w:t xml:space="preserve">Dealing cards </w:t>
      </w:r>
    </w:p>
    <w:p w14:paraId="7D258437" w14:textId="079A6421" w:rsidR="00B47E25" w:rsidRDefault="00B47E25" w:rsidP="00B47E25">
      <w:r>
        <w:tab/>
      </w:r>
    </w:p>
    <w:p w14:paraId="4900083A" w14:textId="59520ACD" w:rsidR="00B47E25" w:rsidRDefault="00B47E25" w:rsidP="00B47E25">
      <w:r>
        <w:tab/>
        <w:t xml:space="preserve">Done using </w:t>
      </w:r>
      <w:r w:rsidR="009B1069">
        <w:t>4</w:t>
      </w:r>
      <w:r>
        <w:t xml:space="preserve"> functions: createDeck(), dealCards() </w:t>
      </w:r>
      <w:r w:rsidR="009B1069">
        <w:t>,</w:t>
      </w:r>
      <w:r>
        <w:t>shoufleDeck()</w:t>
      </w:r>
      <w:r w:rsidR="009B1069">
        <w:t xml:space="preserve"> and checkCards()</w:t>
      </w:r>
      <w:r>
        <w:t>.</w:t>
      </w:r>
      <w:r w:rsidR="009B1069">
        <w:t>First a deck is created (createDeck()) and after dealCards() is call with that deack.</w:t>
      </w:r>
      <w:r>
        <w:t xml:space="preserve"> Cards are deal to each </w:t>
      </w:r>
      <w:r w:rsidR="009B1069">
        <w:t>player, in</w:t>
      </w:r>
      <w:r>
        <w:t xml:space="preserve"> the dealCards() function, after </w:t>
      </w:r>
      <w:r w:rsidR="009B1069">
        <w:t>calling shoufleDeck() in the same function. After the cards of each player are checked using checkCards(), if the deal is not good all the process is done again.</w:t>
      </w:r>
    </w:p>
    <w:p w14:paraId="3B75471F" w14:textId="3889D635" w:rsidR="009B1069" w:rsidRDefault="009B1069" w:rsidP="00B47E25">
      <w:r>
        <w:tab/>
        <w:t>The dealing is done with one deck of 156 cards for any number of players.</w:t>
      </w:r>
    </w:p>
    <w:p w14:paraId="42748841" w14:textId="12C7C509" w:rsidR="009B1069" w:rsidRDefault="009B1069" w:rsidP="00B47E25">
      <w:r>
        <w:tab/>
        <w:t>Dealing cards happens only when a new game is created.</w:t>
      </w:r>
    </w:p>
    <w:p w14:paraId="14DE94AF" w14:textId="2EAB27F3" w:rsidR="009B1069" w:rsidRDefault="009B1069" w:rsidP="00B47E25"/>
    <w:p w14:paraId="772862FA" w14:textId="54BF1B17" w:rsidR="009B1069" w:rsidRDefault="009B1069" w:rsidP="009B1069">
      <w:pPr>
        <w:pStyle w:val="Heading2"/>
      </w:pPr>
      <w:r>
        <w:t>Creating a new game</w:t>
      </w:r>
    </w:p>
    <w:p w14:paraId="427F1F8A" w14:textId="2CE76F39" w:rsidR="009B1069" w:rsidRDefault="009B1069" w:rsidP="009B1069"/>
    <w:p w14:paraId="45A2AEC8" w14:textId="2A654D2A" w:rsidR="009B1069" w:rsidRDefault="009B1069" w:rsidP="009B1069">
      <w:r>
        <w:tab/>
        <w:t>One function will create the game, initiate the requires values of the game and then create the deck and deal cards.</w:t>
      </w:r>
    </w:p>
    <w:p w14:paraId="6B662705" w14:textId="458CEA51" w:rsidR="009B1069" w:rsidRDefault="001A6598" w:rsidP="001A6598">
      <w:pPr>
        <w:pStyle w:val="Heading2"/>
      </w:pPr>
      <w:r>
        <w:t>Saving game</w:t>
      </w:r>
    </w:p>
    <w:p w14:paraId="4A060363" w14:textId="29C59069" w:rsidR="001A6598" w:rsidRDefault="001A6598" w:rsidP="001A6598"/>
    <w:p w14:paraId="1B41E35E" w14:textId="2DC83D14" w:rsidR="001A6598" w:rsidRPr="001A6598" w:rsidRDefault="001A6598" w:rsidP="001A6598">
      <w:r>
        <w:tab/>
        <w:t>Games are saved using the function saveGame(), in one file are save the names of each game and one independent file for each game. All the data of the game is saved on that file.</w:t>
      </w:r>
    </w:p>
    <w:p w14:paraId="6257ED00" w14:textId="32FEE765" w:rsidR="001A6598" w:rsidRDefault="001A6598" w:rsidP="009B1069"/>
    <w:p w14:paraId="77FFDC10" w14:textId="77777777" w:rsidR="001A6598" w:rsidRDefault="001A6598" w:rsidP="009B1069"/>
    <w:p w14:paraId="2D408948" w14:textId="1FBEB7BC" w:rsidR="009B1069" w:rsidRDefault="009B1069" w:rsidP="009B1069">
      <w:pPr>
        <w:pStyle w:val="Heading2"/>
      </w:pPr>
      <w:r>
        <w:t>Loading game</w:t>
      </w:r>
    </w:p>
    <w:p w14:paraId="729B7D50" w14:textId="2C98CBFF" w:rsidR="009B1069" w:rsidRDefault="009B1069" w:rsidP="009B1069"/>
    <w:p w14:paraId="7CD6CC1A" w14:textId="6130AB1E" w:rsidR="009B1069" w:rsidRPr="009B1069" w:rsidRDefault="001A6598" w:rsidP="001A6598">
      <w:pPr>
        <w:ind w:firstLine="720"/>
      </w:pPr>
      <w:r>
        <w:t xml:space="preserve">The game are loaded to the one Game struct using the function loadGame() which have as parameter the pointer to that struct. </w:t>
      </w:r>
    </w:p>
    <w:p w14:paraId="713BCC3D" w14:textId="182E44E8" w:rsidR="009B1069" w:rsidRDefault="009B1069" w:rsidP="009B1069"/>
    <w:p w14:paraId="421641B6" w14:textId="3F75C3A2" w:rsidR="001A6598" w:rsidRDefault="001A6598" w:rsidP="001A6598">
      <w:pPr>
        <w:pStyle w:val="Heading2"/>
      </w:pPr>
      <w:r>
        <w:t>Playing the game</w:t>
      </w:r>
    </w:p>
    <w:p w14:paraId="23DEE975" w14:textId="1587C68A" w:rsidR="001A6598" w:rsidRDefault="001A6598" w:rsidP="001A6598"/>
    <w:p w14:paraId="14D85528" w14:textId="48A3A439" w:rsidR="001A6598" w:rsidRDefault="001A6598" w:rsidP="001A6598">
      <w:r>
        <w:tab/>
        <w:t xml:space="preserve">The game is played using the function playGame() which is call with the Game struct and can be call with a new game or with a game loaded. </w:t>
      </w:r>
    </w:p>
    <w:p w14:paraId="48E00A61" w14:textId="112F240D" w:rsidR="0001562B" w:rsidRPr="001A6598" w:rsidRDefault="0001562B" w:rsidP="001A6598">
      <w:r>
        <w:tab/>
        <w:t>It work with 2 main loop: one for each turn and another for each player.</w:t>
      </w:r>
    </w:p>
    <w:p w14:paraId="574E559B" w14:textId="29FA5B05" w:rsidR="009B1069" w:rsidRDefault="009B1069" w:rsidP="009B1069"/>
    <w:p w14:paraId="0482A8A9" w14:textId="77777777" w:rsidR="0001562B" w:rsidRPr="009B1069" w:rsidRDefault="0001562B" w:rsidP="009B1069"/>
    <w:p w14:paraId="59EDE06A" w14:textId="3DEED20B" w:rsidR="007F7723" w:rsidRDefault="007F7723" w:rsidP="009212DE">
      <w:pPr>
        <w:pStyle w:val="Heading1"/>
      </w:pPr>
      <w:r>
        <w:tab/>
      </w:r>
      <w:bookmarkStart w:id="32" w:name="_Toc502833531"/>
      <w:r w:rsidR="009212DE">
        <w:t>Conclusion</w:t>
      </w:r>
      <w:bookmarkEnd w:id="32"/>
    </w:p>
    <w:p w14:paraId="0DFCD2D4" w14:textId="26533A83" w:rsidR="009212DE" w:rsidRDefault="009212DE" w:rsidP="009212DE"/>
    <w:p w14:paraId="61F877B3" w14:textId="5EAC9385" w:rsidR="00E1438C" w:rsidRDefault="00E1438C" w:rsidP="0001562B">
      <w:r>
        <w:tab/>
        <w:t xml:space="preserve">I am happy with the solution because it </w:t>
      </w:r>
      <w:r w:rsidR="000C1238">
        <w:t>works</w:t>
      </w:r>
      <w:r>
        <w:t xml:space="preserve"> well and I learn a lot about how to use structures. My estimation is about </w:t>
      </w:r>
      <w:r w:rsidR="0001562B">
        <w:t>4</w:t>
      </w:r>
      <w:r w:rsidR="003005E1">
        <w:t>0</w:t>
      </w:r>
      <w:r>
        <w:t xml:space="preserve"> hours of coding and testing the program which sound a </w:t>
      </w:r>
      <w:r w:rsidR="0001562B">
        <w:t>lot,</w:t>
      </w:r>
      <w:r>
        <w:t xml:space="preserve"> but </w:t>
      </w:r>
      <w:r w:rsidR="000C1238">
        <w:t xml:space="preserve">I don’t feel like I </w:t>
      </w:r>
      <w:r w:rsidR="0001562B">
        <w:t>waste</w:t>
      </w:r>
      <w:r w:rsidR="000C1238">
        <w:t xml:space="preserve"> my time because I learn many new thinks.</w:t>
      </w:r>
    </w:p>
    <w:p w14:paraId="3B874C72" w14:textId="5B43A193" w:rsidR="000C1238" w:rsidRDefault="000C1238" w:rsidP="0001562B">
      <w:r>
        <w:tab/>
        <w:t xml:space="preserve">I </w:t>
      </w:r>
      <w:r w:rsidR="0001562B">
        <w:t>think all the requirements are met. There are some possible enchantments like  the option to delete saved games or play again an AI.</w:t>
      </w:r>
    </w:p>
    <w:p w14:paraId="4C9A6EE0" w14:textId="34DD25B7" w:rsidR="0001562B" w:rsidRDefault="0001562B" w:rsidP="0001562B">
      <w:r>
        <w:tab/>
      </w:r>
    </w:p>
    <w:sectPr w:rsidR="0001562B">
      <w:headerReference w:type="default" r:id="rId9"/>
      <w:footerReference w:type="default" r:id="rId10"/>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4BBE3" w14:textId="77777777" w:rsidR="00155F3B" w:rsidRDefault="00155F3B">
      <w:pPr>
        <w:spacing w:after="0" w:line="240" w:lineRule="auto"/>
      </w:pPr>
      <w:r>
        <w:separator/>
      </w:r>
    </w:p>
  </w:endnote>
  <w:endnote w:type="continuationSeparator" w:id="0">
    <w:p w14:paraId="4F051C3A" w14:textId="77777777" w:rsidR="00155F3B" w:rsidRDefault="00155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035AC" w14:textId="750E047D" w:rsidR="009B1069" w:rsidRDefault="009B1069">
    <w:pPr>
      <w:pStyle w:val="Footer"/>
    </w:pPr>
    <w:r>
      <w:ptab w:relativeTo="margin" w:alignment="right" w:leader="none"/>
    </w:r>
    <w:r>
      <w:fldChar w:fldCharType="begin"/>
    </w:r>
    <w:r>
      <w:instrText xml:space="preserve"> PAGE </w:instrText>
    </w:r>
    <w:r>
      <w:fldChar w:fldCharType="separate"/>
    </w:r>
    <w:r w:rsidR="001D5AA4">
      <w:rPr>
        <w:noProof/>
      </w:rPr>
      <w:t>4</w:t>
    </w:r>
    <w:r>
      <w:rPr>
        <w:noProof/>
      </w:rPr>
      <w:fldChar w:fldCharType="end"/>
    </w:r>
    <w:r>
      <w:t xml:space="preserve"> </w:t>
    </w:r>
    <w:r>
      <w:rPr>
        <w:noProof/>
      </w:rPr>
      <mc:AlternateContent>
        <mc:Choice Requires="wps">
          <w:drawing>
            <wp:inline distT="0" distB="0" distL="0" distR="0" wp14:anchorId="2926A837" wp14:editId="4B100BBD">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3F87294C"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E2YZoYjAwAAlg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B753C5" w14:textId="77777777" w:rsidR="00155F3B" w:rsidRDefault="00155F3B">
      <w:pPr>
        <w:spacing w:after="0" w:line="240" w:lineRule="auto"/>
      </w:pPr>
      <w:r>
        <w:separator/>
      </w:r>
    </w:p>
  </w:footnote>
  <w:footnote w:type="continuationSeparator" w:id="0">
    <w:p w14:paraId="45BF26EE" w14:textId="77777777" w:rsidR="00155F3B" w:rsidRDefault="00155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DAEE9" w14:textId="77777777" w:rsidR="009B1069" w:rsidRDefault="009B1069">
    <w:pPr>
      <w:pStyle w:val="Header"/>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8-01-03T00:00:00Z">
          <w:dateFormat w:val="M/d/yyyy"/>
          <w:lid w:val="en-US"/>
          <w:storeMappedDataAs w:val="dateTime"/>
          <w:calendar w:val="gregorian"/>
        </w:date>
      </w:sdtPr>
      <w:sdtContent>
        <w:r>
          <w:t>1/3/2018</w:t>
        </w:r>
      </w:sdtContent>
    </w:sdt>
    <w:r>
      <w:rPr>
        <w:noProof/>
      </w:rPr>
      <mc:AlternateContent>
        <mc:Choice Requires="wps">
          <w:drawing>
            <wp:anchor distT="0" distB="0" distL="114300" distR="114300" simplePos="0" relativeHeight="251660288" behindDoc="0" locked="0" layoutInCell="1" allowOverlap="1" wp14:anchorId="36E7AEEE" wp14:editId="712EBD72">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13F098EA" id="_x0000_t32" coordsize="21600,21600" o:spt="32" o:oned="t" path="m,l21600,21600e" filled="f">
              <v:path arrowok="t" fillok="f" o:connecttype="none"/>
              <o:lock v:ext="edit" shapetype="t"/>
            </v:shapetype>
            <v:shape id="AutoShape 9" o:spid="_x0000_s1026" type="#_x0000_t32" style="position:absolute;margin-left:0;margin-top:0;width:0;height:806.25pt;z-index:251660288;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IqlDEs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15:restartNumberingAfterBreak="0">
    <w:nsid w:val="70111B91"/>
    <w:multiLevelType w:val="hybridMultilevel"/>
    <w:tmpl w:val="20861F66"/>
    <w:lvl w:ilvl="0" w:tplc="5078A240">
      <w:numFmt w:val="bullet"/>
      <w:lvlText w:val="-"/>
      <w:lvlJc w:val="left"/>
      <w:pPr>
        <w:ind w:left="1080" w:hanging="360"/>
      </w:pPr>
      <w:rPr>
        <w:rFonts w:ascii="Century Schoolbook" w:eastAsiaTheme="minorHAnsi" w:hAnsi="Century Schoolbook" w:cstheme="minorHAns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3CC"/>
    <w:rsid w:val="0001562B"/>
    <w:rsid w:val="00076F65"/>
    <w:rsid w:val="000C1238"/>
    <w:rsid w:val="000F0791"/>
    <w:rsid w:val="001140AC"/>
    <w:rsid w:val="00155F3B"/>
    <w:rsid w:val="001A6598"/>
    <w:rsid w:val="001D5AA4"/>
    <w:rsid w:val="001F4086"/>
    <w:rsid w:val="00293043"/>
    <w:rsid w:val="002A5E23"/>
    <w:rsid w:val="003005E1"/>
    <w:rsid w:val="00322F56"/>
    <w:rsid w:val="003713CC"/>
    <w:rsid w:val="00392D4C"/>
    <w:rsid w:val="003A73E9"/>
    <w:rsid w:val="003E7FB2"/>
    <w:rsid w:val="003F04DB"/>
    <w:rsid w:val="004747B9"/>
    <w:rsid w:val="004A04B8"/>
    <w:rsid w:val="005220D3"/>
    <w:rsid w:val="00525870"/>
    <w:rsid w:val="005335AD"/>
    <w:rsid w:val="00622926"/>
    <w:rsid w:val="0072744A"/>
    <w:rsid w:val="00736337"/>
    <w:rsid w:val="00764011"/>
    <w:rsid w:val="00767C6E"/>
    <w:rsid w:val="007D656C"/>
    <w:rsid w:val="007E47AC"/>
    <w:rsid w:val="007F7723"/>
    <w:rsid w:val="00907926"/>
    <w:rsid w:val="009212DE"/>
    <w:rsid w:val="00927F94"/>
    <w:rsid w:val="009B1069"/>
    <w:rsid w:val="00A0304C"/>
    <w:rsid w:val="00AE48C8"/>
    <w:rsid w:val="00B47E25"/>
    <w:rsid w:val="00BA1747"/>
    <w:rsid w:val="00BC7762"/>
    <w:rsid w:val="00C913A4"/>
    <w:rsid w:val="00C96E14"/>
    <w:rsid w:val="00D52FC9"/>
    <w:rsid w:val="00DD29F0"/>
    <w:rsid w:val="00E1438C"/>
    <w:rsid w:val="00F13110"/>
    <w:rsid w:val="00F72CCB"/>
    <w:rsid w:val="00FA6090"/>
    <w:rsid w:val="00FC5007"/>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52595"/>
  <w15:docId w15:val="{1E4AC96A-3D83-43C9-A7D6-A42DA89B1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rsid w:val="0001562B"/>
    <w:pPr>
      <w:spacing w:before="360" w:after="40"/>
      <w:outlineLvl w:val="0"/>
    </w:pPr>
    <w:rPr>
      <w:rFonts w:asciiTheme="majorHAnsi" w:hAnsiTheme="majorHAnsi"/>
      <w:smallCaps/>
      <w:color w:val="FE8637" w:themeColor="accent1"/>
      <w:spacing w:val="5"/>
      <w:sz w:val="44"/>
      <w:szCs w:val="32"/>
    </w:rPr>
  </w:style>
  <w:style w:type="paragraph" w:styleId="Heading2">
    <w:name w:val="heading 2"/>
    <w:basedOn w:val="Normal"/>
    <w:next w:val="Normal"/>
    <w:link w:val="Heading2Char"/>
    <w:uiPriority w:val="9"/>
    <w:unhideWhenUsed/>
    <w:qFormat/>
    <w:rsid w:val="0001562B"/>
    <w:pPr>
      <w:spacing w:after="0"/>
      <w:outlineLvl w:val="1"/>
    </w:pPr>
    <w:rPr>
      <w:rFonts w:asciiTheme="majorHAnsi" w:hAnsiTheme="majorHAnsi"/>
      <w:color w:val="E65B01" w:themeColor="accent1" w:themeShade="BF"/>
      <w:sz w:val="36"/>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62B"/>
    <w:rPr>
      <w:rFonts w:asciiTheme="majorHAnsi" w:hAnsiTheme="majorHAnsi" w:cstheme="minorHAnsi"/>
      <w:smallCaps/>
      <w:color w:val="FE8637" w:themeColor="accent1"/>
      <w:spacing w:val="5"/>
      <w:sz w:val="44"/>
      <w:szCs w:val="32"/>
      <w:lang w:eastAsia="ja-JP"/>
    </w:rPr>
  </w:style>
  <w:style w:type="character" w:customStyle="1" w:styleId="Heading2Char">
    <w:name w:val="Heading 2 Char"/>
    <w:basedOn w:val="DefaultParagraphFont"/>
    <w:link w:val="Heading2"/>
    <w:uiPriority w:val="9"/>
    <w:rsid w:val="0001562B"/>
    <w:rPr>
      <w:rFonts w:asciiTheme="majorHAnsi" w:hAnsiTheme="majorHAnsi" w:cstheme="minorHAnsi"/>
      <w:color w:val="E65B01" w:themeColor="accent1" w:themeShade="BF"/>
      <w:sz w:val="36"/>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C913A4"/>
    <w:pPr>
      <w:keepNext/>
      <w:keepLines/>
      <w:spacing w:before="240" w:after="0" w:line="259" w:lineRule="auto"/>
      <w:outlineLvl w:val="9"/>
    </w:pPr>
    <w:rPr>
      <w:rFonts w:eastAsiaTheme="majorEastAsia" w:cstheme="majorBidi"/>
      <w:smallCaps w:val="0"/>
      <w:color w:val="E65B01" w:themeColor="accent1" w:themeShade="BF"/>
      <w:spacing w:val="0"/>
      <w:lang w:eastAsia="en-US"/>
    </w:rPr>
  </w:style>
  <w:style w:type="paragraph" w:styleId="TOC1">
    <w:name w:val="toc 1"/>
    <w:basedOn w:val="Normal"/>
    <w:next w:val="Normal"/>
    <w:autoRedefine/>
    <w:uiPriority w:val="39"/>
    <w:unhideWhenUsed/>
    <w:qFormat/>
    <w:rsid w:val="00C913A4"/>
    <w:pPr>
      <w:spacing w:after="100"/>
    </w:pPr>
  </w:style>
  <w:style w:type="character" w:styleId="Hyperlink">
    <w:name w:val="Hyperlink"/>
    <w:basedOn w:val="DefaultParagraphFont"/>
    <w:uiPriority w:val="99"/>
    <w:unhideWhenUsed/>
    <w:rsid w:val="00C913A4"/>
    <w:rPr>
      <w:color w:val="D2611C" w:themeColor="hyperlink"/>
      <w:u w:val="single"/>
    </w:rPr>
  </w:style>
  <w:style w:type="paragraph" w:styleId="TOC2">
    <w:name w:val="toc 2"/>
    <w:basedOn w:val="Normal"/>
    <w:next w:val="Normal"/>
    <w:autoRedefine/>
    <w:uiPriority w:val="39"/>
    <w:unhideWhenUsed/>
    <w:qFormat/>
    <w:rsid w:val="00BC7762"/>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pe\AppData\Roaming\Microsoft\Templates\Report%20(Oriel%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692219681844F0A97FDFF695CA2373A"/>
        <w:category>
          <w:name w:val="General"/>
          <w:gallery w:val="placeholder"/>
        </w:category>
        <w:types>
          <w:type w:val="bbPlcHdr"/>
        </w:types>
        <w:behaviors>
          <w:behavior w:val="content"/>
        </w:behaviors>
        <w:guid w:val="{AD0928AE-175F-46EC-AE51-DFD640952743}"/>
      </w:docPartPr>
      <w:docPartBody>
        <w:p w:rsidR="008D1A9C" w:rsidRDefault="003E06DF">
          <w:pPr>
            <w:pStyle w:val="F692219681844F0A97FDFF695CA2373A"/>
          </w:pPr>
          <w:r>
            <w:rPr>
              <w:rFonts w:asciiTheme="majorHAnsi" w:eastAsiaTheme="majorEastAsia" w:hAnsiTheme="majorHAnsi" w:cstheme="majorBidi"/>
              <w:smallCaps/>
              <w:color w:val="833C0B" w:themeColor="accent2" w:themeShade="80"/>
              <w:spacing w:val="20"/>
              <w:sz w:val="56"/>
              <w:szCs w:val="56"/>
            </w:rPr>
            <w:t>[Type the document title]</w:t>
          </w:r>
        </w:p>
      </w:docPartBody>
    </w:docPart>
    <w:docPart>
      <w:docPartPr>
        <w:name w:val="E1F811A46D5143EF92F92ACC039545F4"/>
        <w:category>
          <w:name w:val="General"/>
          <w:gallery w:val="placeholder"/>
        </w:category>
        <w:types>
          <w:type w:val="bbPlcHdr"/>
        </w:types>
        <w:behaviors>
          <w:behavior w:val="content"/>
        </w:behaviors>
        <w:guid w:val="{60643C3A-C876-4275-8EFD-6A5E7CB04E0F}"/>
      </w:docPartPr>
      <w:docPartBody>
        <w:p w:rsidR="008D1A9C" w:rsidRDefault="003E06DF">
          <w:pPr>
            <w:pStyle w:val="E1F811A46D5143EF92F92ACC039545F4"/>
          </w:pPr>
          <w:r>
            <w:rPr>
              <w:i/>
              <w:iCs/>
              <w:color w:val="833C0B" w:themeColor="accent2" w:themeShade="80"/>
              <w:sz w:val="28"/>
              <w:szCs w:val="28"/>
            </w:rPr>
            <w:t>[Type the document subtitle]</w:t>
          </w:r>
        </w:p>
      </w:docPartBody>
    </w:docPart>
    <w:docPart>
      <w:docPartPr>
        <w:name w:val="662F01E1893E478B98F1BD80DCA1BF7A"/>
        <w:category>
          <w:name w:val="General"/>
          <w:gallery w:val="placeholder"/>
        </w:category>
        <w:types>
          <w:type w:val="bbPlcHdr"/>
        </w:types>
        <w:behaviors>
          <w:behavior w:val="content"/>
        </w:behaviors>
        <w:guid w:val="{7AC780D5-C38F-49C4-B574-B293AFDC3079}"/>
      </w:docPartPr>
      <w:docPartBody>
        <w:p w:rsidR="008D1A9C" w:rsidRDefault="003E06DF">
          <w:pPr>
            <w:pStyle w:val="662F01E1893E478B98F1BD80DCA1BF7A"/>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BFD935C8F106438D889AF9BB7926157F"/>
        <w:category>
          <w:name w:val="General"/>
          <w:gallery w:val="placeholder"/>
        </w:category>
        <w:types>
          <w:type w:val="bbPlcHdr"/>
        </w:types>
        <w:behaviors>
          <w:behavior w:val="content"/>
        </w:behaviors>
        <w:guid w:val="{95A7049C-3025-4A8B-B9CC-5C41D8356B9B}"/>
      </w:docPartPr>
      <w:docPartBody>
        <w:p w:rsidR="008D1A9C" w:rsidRDefault="00B92574" w:rsidP="00B92574">
          <w:pPr>
            <w:pStyle w:val="BFD935C8F106438D889AF9BB7926157F"/>
          </w:pPr>
          <w:r>
            <w:t>[Type the document title]</w:t>
          </w:r>
        </w:p>
      </w:docPartBody>
    </w:docPart>
    <w:docPart>
      <w:docPartPr>
        <w:name w:val="6DA97BB3A00246498C2F3922110818E8"/>
        <w:category>
          <w:name w:val="General"/>
          <w:gallery w:val="placeholder"/>
        </w:category>
        <w:types>
          <w:type w:val="bbPlcHdr"/>
        </w:types>
        <w:behaviors>
          <w:behavior w:val="content"/>
        </w:behaviors>
        <w:guid w:val="{73EDC5DA-71C9-4DE0-BA89-687F87DBC8B8}"/>
      </w:docPartPr>
      <w:docPartBody>
        <w:p w:rsidR="008D1A9C" w:rsidRDefault="00B92574" w:rsidP="00B92574">
          <w:pPr>
            <w:pStyle w:val="6DA97BB3A00246498C2F3922110818E8"/>
          </w:pPr>
          <w: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574"/>
    <w:rsid w:val="003E06DF"/>
    <w:rsid w:val="00763B7B"/>
    <w:rsid w:val="008D1A9C"/>
    <w:rsid w:val="00B92574"/>
    <w:rsid w:val="00FB59A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lang w:val="en-US" w:eastAsia="ja-JP"/>
    </w:rPr>
  </w:style>
  <w:style w:type="paragraph" w:styleId="Heading2">
    <w:name w:val="heading 2"/>
    <w:basedOn w:val="Normal"/>
    <w:next w:val="Normal"/>
    <w:link w:val="Heading2Char"/>
    <w:uiPriority w:val="9"/>
    <w:unhideWhenUsed/>
    <w:qFormat/>
    <w:pPr>
      <w:spacing w:after="0" w:line="276" w:lineRule="auto"/>
      <w:outlineLvl w:val="1"/>
    </w:pPr>
    <w:rPr>
      <w:rFonts w:asciiTheme="majorHAnsi" w:eastAsiaTheme="minorHAnsi" w:hAnsiTheme="majorHAnsi" w:cstheme="minorHAnsi"/>
      <w:color w:val="323E4F" w:themeColor="text2"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B87BA9077F4C34B73F72615478C3C0">
    <w:name w:val="DDB87BA9077F4C34B73F72615478C3C0"/>
  </w:style>
  <w:style w:type="paragraph" w:customStyle="1" w:styleId="77C0642CC61A4342900F126F681B9B0E">
    <w:name w:val="77C0642CC61A4342900F126F681B9B0E"/>
  </w:style>
  <w:style w:type="character" w:customStyle="1" w:styleId="Heading1Char">
    <w:name w:val="Heading 1 Char"/>
    <w:basedOn w:val="DefaultParagraphFont"/>
    <w:link w:val="Heading1"/>
    <w:uiPriority w:val="1"/>
    <w:rPr>
      <w:rFonts w:asciiTheme="majorHAnsi" w:eastAsiaTheme="minorHAnsi" w:hAnsiTheme="majorHAnsi" w:cstheme="minorHAnsi"/>
      <w:smallCaps/>
      <w:color w:val="323E4F" w:themeColor="text2" w:themeShade="BF"/>
      <w:spacing w:val="5"/>
      <w:sz w:val="32"/>
      <w:szCs w:val="32"/>
      <w:lang w:val="en-US" w:eastAsia="ja-JP"/>
    </w:rPr>
  </w:style>
  <w:style w:type="character" w:customStyle="1" w:styleId="Heading2Char">
    <w:name w:val="Heading 2 Char"/>
    <w:basedOn w:val="DefaultParagraphFont"/>
    <w:link w:val="Heading2"/>
    <w:uiPriority w:val="9"/>
    <w:rPr>
      <w:rFonts w:asciiTheme="majorHAnsi" w:eastAsiaTheme="minorHAnsi" w:hAnsiTheme="majorHAnsi" w:cstheme="minorHAnsi"/>
      <w:color w:val="323E4F" w:themeColor="text2" w:themeShade="BF"/>
      <w:sz w:val="28"/>
      <w:szCs w:val="28"/>
      <w:lang w:val="en-US" w:eastAsia="ja-JP"/>
    </w:rPr>
  </w:style>
  <w:style w:type="paragraph" w:customStyle="1" w:styleId="1BD3760C1667471F90CACA03C53E0044">
    <w:name w:val="1BD3760C1667471F90CACA03C53E0044"/>
  </w:style>
  <w:style w:type="paragraph" w:customStyle="1" w:styleId="F692219681844F0A97FDFF695CA2373A">
    <w:name w:val="F692219681844F0A97FDFF695CA2373A"/>
  </w:style>
  <w:style w:type="paragraph" w:customStyle="1" w:styleId="E1F811A46D5143EF92F92ACC039545F4">
    <w:name w:val="E1F811A46D5143EF92F92ACC039545F4"/>
  </w:style>
  <w:style w:type="paragraph" w:customStyle="1" w:styleId="662F01E1893E478B98F1BD80DCA1BF7A">
    <w:name w:val="662F01E1893E478B98F1BD80DCA1BF7A"/>
  </w:style>
  <w:style w:type="paragraph" w:customStyle="1" w:styleId="6639AAAA64434946A91F62587A85CDC5">
    <w:name w:val="6639AAAA64434946A91F62587A85CDC5"/>
    <w:rsid w:val="00B92574"/>
  </w:style>
  <w:style w:type="paragraph" w:customStyle="1" w:styleId="63DD7CA329E64F1B825153003C2552EF">
    <w:name w:val="63DD7CA329E64F1B825153003C2552EF"/>
    <w:rsid w:val="00B92574"/>
  </w:style>
  <w:style w:type="paragraph" w:customStyle="1" w:styleId="BFD935C8F106438D889AF9BB7926157F">
    <w:name w:val="BFD935C8F106438D889AF9BB7926157F"/>
    <w:rsid w:val="00B92574"/>
  </w:style>
  <w:style w:type="paragraph" w:customStyle="1" w:styleId="6DA97BB3A00246498C2F3922110818E8">
    <w:name w:val="6DA97BB3A00246498C2F3922110818E8"/>
    <w:rsid w:val="00B925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2018-01-03T00:00:00</PublishDate>
  <Abstract>Version of “war” card game developed for assignment of procedural programing 1. Highest Card game.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C871-0A98-4F4E-84D6-177B62D279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(Oriel theme).dotx</Template>
  <TotalTime>828</TotalTime>
  <Pages>12</Pages>
  <Words>2120</Words>
  <Characters>12090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Procedural Programing Project</vt:lpstr>
    </vt:vector>
  </TitlesOfParts>
  <Company/>
  <LinksUpToDate>false</LinksUpToDate>
  <CharactersWithSpaces>14182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Procedural Programing Project</dc:title>
  <dc:subject>“War” Cards Game</dc:subject>
  <dc:creator>pepe</dc:creator>
  <cp:keywords/>
  <dc:description/>
  <cp:lastModifiedBy>JOSE RETAMAL</cp:lastModifiedBy>
  <cp:revision>2</cp:revision>
  <cp:lastPrinted>2018-01-04T16:33:00Z</cp:lastPrinted>
  <dcterms:created xsi:type="dcterms:W3CDTF">2018-01-03T03:38:00Z</dcterms:created>
  <dcterms:modified xsi:type="dcterms:W3CDTF">2018-01-04T20:59:00Z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